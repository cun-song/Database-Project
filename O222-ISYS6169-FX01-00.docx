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0A0BAA" w14:paraId="3C5BDA7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BC0B" w14:textId="77777777" w:rsidR="00811C48" w:rsidRPr="000A0BAA" w:rsidRDefault="004B6AFE" w:rsidP="004B6AFE">
            <w:pPr>
              <w:rPr>
                <w:rFonts w:ascii="Arial" w:hAnsi="Arial" w:cs="Arial"/>
                <w:b/>
                <w:i/>
                <w:sz w:val="32"/>
                <w:lang w:val="id-ID"/>
              </w:rPr>
            </w:pPr>
            <w:r w:rsidRPr="000A0BAA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0A0BAA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0A0BAA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1C7E2FE" w14:textId="77777777" w:rsidR="00E0375C" w:rsidRPr="000A0BAA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0A0BAA">
              <w:rPr>
                <w:rFonts w:ascii="Tahoma" w:hAnsi="Tahoma" w:cs="Tahoma"/>
                <w:noProof/>
                <w:sz w:val="18"/>
                <w:lang w:val="id-ID" w:eastAsia="en-US"/>
              </w:rPr>
              <w:drawing>
                <wp:inline distT="0" distB="0" distL="0" distR="0" wp14:anchorId="1C0EECD0" wp14:editId="039F971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0A0BAA" w14:paraId="51E7943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F930" w14:textId="77777777" w:rsidR="00360AE7" w:rsidRDefault="00360AE7" w:rsidP="00360AE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4AD2356F" w14:textId="77777777" w:rsidR="00235C36" w:rsidRPr="000A0BAA" w:rsidRDefault="00261D9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A0BAA">
              <w:rPr>
                <w:rFonts w:ascii="Arial Narrow" w:hAnsi="Arial Narrow" w:cs="Tahoma"/>
                <w:sz w:val="36"/>
                <w:lang w:val="id-ID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58C76D" w14:textId="77777777" w:rsidR="00E0375C" w:rsidRPr="000A0BAA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0A0BAA" w14:paraId="4E7C4F6E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BFF2" w14:textId="77777777" w:rsidR="00F80742" w:rsidRPr="000A0BAA" w:rsidRDefault="00261D90" w:rsidP="00F41AA8">
            <w:pPr>
              <w:ind w:right="480"/>
              <w:rPr>
                <w:rFonts w:ascii="Tahoma" w:hAnsi="Tahoma" w:cs="Tahoma"/>
                <w:bCs/>
                <w:sz w:val="18"/>
                <w:lang w:val="id-ID"/>
              </w:rPr>
            </w:pPr>
            <w:r w:rsidRPr="000A0BAA">
              <w:rPr>
                <w:rFonts w:ascii="Arial" w:hAnsi="Arial" w:cs="Arial"/>
                <w:b/>
                <w:lang w:val="id-ID"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298912" w14:textId="5F289759" w:rsidR="000732DF" w:rsidRPr="000A0BAA" w:rsidRDefault="00B05E2A" w:rsidP="000732DF">
            <w:pPr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05E2A">
              <w:rPr>
                <w:rFonts w:ascii="Arial" w:hAnsi="Arial" w:cs="Arial"/>
                <w:b/>
                <w:sz w:val="20"/>
                <w:lang w:val="id-ID"/>
              </w:rPr>
              <w:t>O222-ISYS6169-FX01-00</w:t>
            </w:r>
          </w:p>
        </w:tc>
      </w:tr>
      <w:tr w:rsidR="00E0375C" w:rsidRPr="000A0BAA" w14:paraId="4761753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000B47" w14:textId="7E0A23E2" w:rsidR="00535DA7" w:rsidRPr="000A0BA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0A0BAA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0A0BAA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 w:rsidR="00E642BF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DE2FA6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20</w:t>
            </w:r>
            <w:r w:rsidR="00E82982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21</w:t>
            </w:r>
            <w:r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20</w:t>
            </w:r>
            <w:r w:rsidR="00E82982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BD4DE1" w14:textId="0D09DD59" w:rsidR="00D37E0D" w:rsidRPr="000A0BAA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0A0BAA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0A0BAA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0A0BAA"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 w:rsidR="00E52CEA" w:rsidRPr="000A0BAA">
              <w:rPr>
                <w:rFonts w:ascii="Arial" w:hAnsi="Arial" w:cs="Arial"/>
                <w:b/>
                <w:sz w:val="18"/>
                <w:lang w:val="id-ID"/>
              </w:rPr>
              <w:t>0</w:t>
            </w:r>
            <w:r w:rsidR="0030024A" w:rsidRPr="000A0BAA"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</w:tc>
      </w:tr>
    </w:tbl>
    <w:p w14:paraId="00DAE64D" w14:textId="77777777" w:rsidR="00643F75" w:rsidRPr="000A0BAA" w:rsidRDefault="00643F75" w:rsidP="005B66A9">
      <w:pPr>
        <w:rPr>
          <w:lang w:val="id-ID"/>
        </w:rPr>
      </w:pPr>
      <w:r w:rsidRPr="000A0BAA">
        <w:rPr>
          <w:lang w:val="id-ID"/>
        </w:rPr>
        <w:tab/>
      </w:r>
    </w:p>
    <w:p w14:paraId="68C1BC3C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>Seluruh kelompok tidak diperkenankan untuk:</w:t>
      </w:r>
    </w:p>
    <w:p w14:paraId="6B5F46B4" w14:textId="77777777" w:rsidR="005A56D7" w:rsidRPr="000A0BAA" w:rsidRDefault="005A56D7" w:rsidP="005A56D7">
      <w:pPr>
        <w:ind w:left="360"/>
        <w:jc w:val="both"/>
        <w:rPr>
          <w:rStyle w:val="longtext"/>
          <w:rFonts w:ascii="Trebuchet MS" w:hAnsi="Trebuchet MS"/>
          <w:i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The whole group is not allowed to:</w:t>
      </w:r>
    </w:p>
    <w:p w14:paraId="412844D4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Melihat sebagian atau seluruh proyek kelompok lain,</w:t>
      </w:r>
    </w:p>
    <w:p w14:paraId="40E53FF9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Seeing a part or the whole project from other groups</w:t>
      </w:r>
    </w:p>
    <w:p w14:paraId="35D40DD2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Menyadur sebagian maupun seluruh proyek dari buku,</w:t>
      </w:r>
    </w:p>
    <w:p w14:paraId="23230D61" w14:textId="77777777" w:rsidR="005A56D7" w:rsidRPr="000A0BAA" w:rsidRDefault="005A56D7" w:rsidP="005A56D7">
      <w:pPr>
        <w:ind w:left="720"/>
        <w:jc w:val="both"/>
        <w:rPr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Adapted a part or the whole project from the book</w:t>
      </w:r>
    </w:p>
    <w:p w14:paraId="12C4FEC9" w14:textId="77777777" w:rsidR="005A56D7" w:rsidRPr="000A0BAA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0A0BAA">
        <w:rPr>
          <w:lang w:val="id-ID"/>
        </w:rPr>
        <w:t>Mendownload sebagian maupun seluruh proyek dari internet,</w:t>
      </w:r>
    </w:p>
    <w:p w14:paraId="2A6F0F81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Downloading a part or the whole project from the internet,</w:t>
      </w:r>
    </w:p>
    <w:p w14:paraId="01B2A155" w14:textId="77777777" w:rsidR="005A56D7" w:rsidRPr="000A0BAA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0A0BAA">
        <w:rPr>
          <w:lang w:val="id-ID"/>
        </w:rPr>
        <w:t>Mengerjakan soal yang tidak sesuai dengan tema yang ada di soal proyek,</w:t>
      </w:r>
    </w:p>
    <w:p w14:paraId="3CE3E8B6" w14:textId="77777777" w:rsidR="005A56D7" w:rsidRPr="000A0BAA" w:rsidRDefault="005A56D7" w:rsidP="005A56D7">
      <w:pPr>
        <w:ind w:left="720"/>
        <w:jc w:val="both"/>
        <w:rPr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E6355C1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Melakukan tindakan kecurangan lainnya,</w:t>
      </w:r>
    </w:p>
    <w:p w14:paraId="13DD8A1C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Committing other dishonest actions,</w:t>
      </w:r>
    </w:p>
    <w:p w14:paraId="3508021B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F45868D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Accidentally or intentionally conduct any failure action that cause the results of the project was copied by someone else / other groups.</w:t>
      </w:r>
    </w:p>
    <w:p w14:paraId="7947804C" w14:textId="77777777" w:rsidR="005A56D7" w:rsidRPr="000A0BAA" w:rsidRDefault="005A56D7" w:rsidP="005A56D7">
      <w:pPr>
        <w:ind w:left="540"/>
        <w:jc w:val="both"/>
        <w:rPr>
          <w:rStyle w:val="longtext"/>
          <w:sz w:val="18"/>
          <w:szCs w:val="18"/>
          <w:lang w:val="id-ID"/>
        </w:rPr>
      </w:pPr>
    </w:p>
    <w:p w14:paraId="4711E2D6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0A0BAA">
        <w:rPr>
          <w:lang w:val="id-ID"/>
        </w:rPr>
        <w:t xml:space="preserve">Jika kelompok terbukti melakukan tindakan seperti yang dijelaskan butir 1 di atas, maka </w:t>
      </w:r>
      <w:r w:rsidRPr="000A0BAA">
        <w:rPr>
          <w:b/>
          <w:bCs/>
          <w:u w:val="single"/>
          <w:lang w:val="id-ID"/>
        </w:rPr>
        <w:t>nilai kelompok</w:t>
      </w:r>
      <w:r w:rsidRPr="000A0BAA">
        <w:rPr>
          <w:lang w:val="id-ID"/>
        </w:rPr>
        <w:t xml:space="preserve"> yang melakukan kecurangan (menyontek maupun dicontek) akan di –</w:t>
      </w:r>
      <w:r w:rsidRPr="000A0BAA">
        <w:rPr>
          <w:b/>
          <w:bCs/>
          <w:lang w:val="id-ID"/>
        </w:rPr>
        <w:t xml:space="preserve"> </w:t>
      </w:r>
      <w:r w:rsidRPr="000A0BAA">
        <w:rPr>
          <w:b/>
          <w:bCs/>
          <w:u w:val="single"/>
          <w:lang w:val="id-ID"/>
        </w:rPr>
        <w:t>NOL</w:t>
      </w:r>
      <w:r w:rsidRPr="000A0BAA">
        <w:rPr>
          <w:lang w:val="id-ID"/>
        </w:rPr>
        <w:t xml:space="preserve"> – kan.</w:t>
      </w:r>
    </w:p>
    <w:p w14:paraId="14381612" w14:textId="77777777" w:rsidR="005A56D7" w:rsidRPr="000A0BAA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If the group is proved to the actions described in point 1 above, the score of the group which committed dishonest acts (cheating or being cheated) will be “Zero”</w:t>
      </w:r>
    </w:p>
    <w:p w14:paraId="46B35A59" w14:textId="77777777" w:rsidR="005A56D7" w:rsidRPr="000A0BAA" w:rsidRDefault="005A56D7" w:rsidP="005A56D7">
      <w:pPr>
        <w:ind w:left="360" w:hanging="360"/>
        <w:rPr>
          <w:lang w:val="id-ID"/>
        </w:rPr>
      </w:pPr>
    </w:p>
    <w:p w14:paraId="699DEFCE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>Perhatikan jadwal pengumpulan proyek, segala jenis pengumpulan proyek di luar jadwal tidak dilayani.</w:t>
      </w:r>
    </w:p>
    <w:p w14:paraId="6B05AC1E" w14:textId="77777777" w:rsidR="005A56D7" w:rsidRPr="000A0BAA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ab/>
        <w:t>Pay attention to the submission schedule for the project, all kinds of submission outside the project schedule will not be accepted</w:t>
      </w:r>
    </w:p>
    <w:p w14:paraId="53A8E585" w14:textId="77777777" w:rsidR="005A56D7" w:rsidRPr="000A0BAA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117A0B71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>Jangan lupa untuk melihat kriteria penilaian proyek yang ditempel di papan pengumuman, atau tanya asisten anda.</w:t>
      </w:r>
    </w:p>
    <w:p w14:paraId="1215A5A7" w14:textId="77777777" w:rsidR="005A56D7" w:rsidRPr="000A0BAA" w:rsidRDefault="005A56D7" w:rsidP="005A56D7">
      <w:pPr>
        <w:ind w:left="360"/>
        <w:jc w:val="both"/>
        <w:rPr>
          <w:rStyle w:val="longtext"/>
          <w:i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Don’t forget to look at the project assessment criteria that posted on the announcement board, or ask your teaching assistant.</w:t>
      </w:r>
    </w:p>
    <w:p w14:paraId="6380A29A" w14:textId="77777777" w:rsidR="005A56D7" w:rsidRPr="000A0BAA" w:rsidRDefault="005A56D7" w:rsidP="005A56D7">
      <w:pPr>
        <w:ind w:left="360"/>
        <w:jc w:val="both"/>
        <w:rPr>
          <w:rStyle w:val="longtext"/>
          <w:i/>
          <w:sz w:val="18"/>
          <w:szCs w:val="18"/>
          <w:lang w:val="id-ID"/>
        </w:rPr>
      </w:pPr>
    </w:p>
    <w:p w14:paraId="58EACADB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 xml:space="preserve">Persentase penilaiaan untuk matakuliah ini adalah sebagai berikut: </w:t>
      </w:r>
    </w:p>
    <w:p w14:paraId="42751664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iCs/>
          <w:sz w:val="18"/>
          <w:szCs w:val="18"/>
          <w:lang w:val="id-ID"/>
        </w:rPr>
        <w:t>Marking percentage for this subject is described as follows:</w:t>
      </w:r>
    </w:p>
    <w:p w14:paraId="20E8C436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0A0BAA" w14:paraId="6E444983" w14:textId="77777777" w:rsidTr="001E47A5">
        <w:tc>
          <w:tcPr>
            <w:tcW w:w="1800" w:type="dxa"/>
            <w:shd w:val="clear" w:color="auto" w:fill="D9D9D9" w:themeFill="background1" w:themeFillShade="D9"/>
          </w:tcPr>
          <w:p w14:paraId="1CBC02D8" w14:textId="77777777" w:rsidR="005A56D7" w:rsidRPr="000A0BAA" w:rsidRDefault="005A56D7" w:rsidP="001E47A5">
            <w:pPr>
              <w:jc w:val="center"/>
              <w:rPr>
                <w:b/>
                <w:bCs/>
                <w:lang w:val="id-ID"/>
              </w:rPr>
            </w:pPr>
            <w:r w:rsidRPr="000A0BAA">
              <w:rPr>
                <w:b/>
                <w:bCs/>
                <w:lang w:val="id-ID"/>
              </w:rPr>
              <w:t>Tugas Mandiri</w:t>
            </w:r>
          </w:p>
          <w:p w14:paraId="73C5C6EC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56D3D41" w14:textId="77777777" w:rsidR="005A56D7" w:rsidRPr="000A0BAA" w:rsidRDefault="005A56D7" w:rsidP="001E47A5">
            <w:pPr>
              <w:jc w:val="center"/>
              <w:rPr>
                <w:b/>
                <w:bCs/>
                <w:lang w:val="id-ID"/>
              </w:rPr>
            </w:pPr>
            <w:r w:rsidRPr="000A0BAA">
              <w:rPr>
                <w:b/>
                <w:bCs/>
                <w:lang w:val="id-ID"/>
              </w:rPr>
              <w:t>Proyek</w:t>
            </w:r>
          </w:p>
          <w:p w14:paraId="4AD3A148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3DF299D" w14:textId="77777777" w:rsidR="005A56D7" w:rsidRPr="000A0BAA" w:rsidRDefault="005A56D7" w:rsidP="001E47A5">
            <w:pPr>
              <w:jc w:val="center"/>
              <w:rPr>
                <w:b/>
                <w:bCs/>
                <w:lang w:val="id-ID"/>
              </w:rPr>
            </w:pPr>
            <w:r w:rsidRPr="000A0BAA">
              <w:rPr>
                <w:b/>
                <w:bCs/>
                <w:lang w:val="id-ID"/>
              </w:rPr>
              <w:t>UAP</w:t>
            </w:r>
          </w:p>
          <w:p w14:paraId="134C3970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Final Exam</w:t>
            </w:r>
          </w:p>
        </w:tc>
      </w:tr>
      <w:tr w:rsidR="005A56D7" w:rsidRPr="000A0BAA" w14:paraId="18802CCE" w14:textId="77777777" w:rsidTr="001E47A5">
        <w:trPr>
          <w:trHeight w:val="422"/>
        </w:trPr>
        <w:tc>
          <w:tcPr>
            <w:tcW w:w="1800" w:type="dxa"/>
            <w:vAlign w:val="center"/>
          </w:tcPr>
          <w:p w14:paraId="4CC51FE6" w14:textId="77777777" w:rsidR="005A56D7" w:rsidRPr="000A0BAA" w:rsidRDefault="005A56D7" w:rsidP="001E47A5">
            <w:pPr>
              <w:jc w:val="center"/>
              <w:rPr>
                <w:bCs/>
                <w:highlight w:val="yellow"/>
                <w:lang w:val="id-ID"/>
              </w:rPr>
            </w:pPr>
            <w:r w:rsidRPr="000A0BAA">
              <w:rPr>
                <w:bCs/>
                <w:lang w:val="id-ID"/>
              </w:rPr>
              <w:t>30%</w:t>
            </w:r>
          </w:p>
        </w:tc>
        <w:tc>
          <w:tcPr>
            <w:tcW w:w="1800" w:type="dxa"/>
            <w:vAlign w:val="center"/>
          </w:tcPr>
          <w:p w14:paraId="41659764" w14:textId="77777777" w:rsidR="005A56D7" w:rsidRPr="000A0BAA" w:rsidRDefault="00336999" w:rsidP="001E47A5">
            <w:pPr>
              <w:jc w:val="center"/>
              <w:rPr>
                <w:bCs/>
                <w:highlight w:val="yellow"/>
                <w:lang w:val="id-ID"/>
              </w:rPr>
            </w:pPr>
            <w:r w:rsidRPr="000A0BAA">
              <w:rPr>
                <w:bCs/>
                <w:lang w:val="id-ID"/>
              </w:rPr>
              <w:t>3</w:t>
            </w:r>
            <w:r w:rsidR="005A56D7" w:rsidRPr="000A0BAA">
              <w:rPr>
                <w:bCs/>
                <w:lang w:val="id-ID"/>
              </w:rPr>
              <w:t>0%</w:t>
            </w:r>
          </w:p>
        </w:tc>
        <w:tc>
          <w:tcPr>
            <w:tcW w:w="1800" w:type="dxa"/>
            <w:vAlign w:val="center"/>
          </w:tcPr>
          <w:p w14:paraId="716DB330" w14:textId="77777777" w:rsidR="005A56D7" w:rsidRPr="000A0BAA" w:rsidRDefault="00336999" w:rsidP="001E47A5">
            <w:pPr>
              <w:jc w:val="center"/>
              <w:rPr>
                <w:bCs/>
                <w:highlight w:val="yellow"/>
                <w:lang w:val="id-ID"/>
              </w:rPr>
            </w:pPr>
            <w:r w:rsidRPr="000A0BAA">
              <w:rPr>
                <w:bCs/>
                <w:lang w:val="id-ID"/>
              </w:rPr>
              <w:t>4</w:t>
            </w:r>
            <w:r w:rsidR="005A56D7" w:rsidRPr="000A0BAA">
              <w:rPr>
                <w:bCs/>
                <w:lang w:val="id-ID"/>
              </w:rPr>
              <w:t>0%</w:t>
            </w:r>
          </w:p>
        </w:tc>
      </w:tr>
    </w:tbl>
    <w:p w14:paraId="084391C3" w14:textId="77777777" w:rsidR="005A56D7" w:rsidRPr="000A0BAA" w:rsidRDefault="005A56D7" w:rsidP="005A56D7">
      <w:pPr>
        <w:spacing w:after="200" w:line="276" w:lineRule="auto"/>
        <w:rPr>
          <w:lang w:val="id-ID"/>
        </w:rPr>
      </w:pPr>
      <w:r w:rsidRPr="000A0BAA">
        <w:rPr>
          <w:lang w:val="id-ID"/>
        </w:rPr>
        <w:br w:type="page"/>
      </w:r>
    </w:p>
    <w:p w14:paraId="233B9ECA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lastRenderedPageBreak/>
        <w:t xml:space="preserve">Software yang digunakan pada matakuliah ini adalah sebagai berikut: </w:t>
      </w:r>
    </w:p>
    <w:p w14:paraId="414760A8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iCs/>
          <w:sz w:val="18"/>
          <w:szCs w:val="18"/>
          <w:lang w:val="id-ID"/>
        </w:rPr>
        <w:t xml:space="preserve">Software will be used in this subject are described as follows: </w:t>
      </w:r>
    </w:p>
    <w:p w14:paraId="6A53EC7D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:rsidRPr="000A0BAA" w14:paraId="2B57752A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0A460FC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/>
                <w:bCs/>
                <w:szCs w:val="18"/>
                <w:lang w:val="id-ID"/>
              </w:rPr>
              <w:t>Software</w:t>
            </w:r>
          </w:p>
          <w:p w14:paraId="2D297AC4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Software</w:t>
            </w:r>
          </w:p>
        </w:tc>
      </w:tr>
      <w:tr w:rsidR="005A56D7" w:rsidRPr="000A0BAA" w14:paraId="1B2897EF" w14:textId="77777777" w:rsidTr="001E47A5">
        <w:trPr>
          <w:trHeight w:val="773"/>
        </w:trPr>
        <w:tc>
          <w:tcPr>
            <w:tcW w:w="4410" w:type="dxa"/>
            <w:vAlign w:val="center"/>
          </w:tcPr>
          <w:p w14:paraId="55369C6E" w14:textId="77777777" w:rsidR="005A56D7" w:rsidRPr="000A0BAA" w:rsidRDefault="005A56D7" w:rsidP="005A56D7">
            <w:pPr>
              <w:rPr>
                <w:bCs/>
                <w:lang w:val="id-ID"/>
              </w:rPr>
            </w:pPr>
            <w:r w:rsidRPr="000A0BAA">
              <w:rPr>
                <w:bCs/>
                <w:lang w:val="id-ID"/>
              </w:rPr>
              <w:t>Microsoft SQL Server Enterprise 2016</w:t>
            </w:r>
          </w:p>
          <w:p w14:paraId="2B1C0F70" w14:textId="77777777" w:rsidR="005A56D7" w:rsidRPr="000A0BAA" w:rsidRDefault="005A56D7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id-ID"/>
              </w:rPr>
            </w:pPr>
            <w:r w:rsidRPr="000A0BAA">
              <w:rPr>
                <w:sz w:val="24"/>
                <w:szCs w:val="24"/>
                <w:lang w:val="id-ID"/>
              </w:rPr>
              <w:t>Microsoft Word 2010</w:t>
            </w:r>
          </w:p>
          <w:p w14:paraId="6E890F9B" w14:textId="77777777" w:rsidR="005A56D7" w:rsidRPr="000A0BAA" w:rsidRDefault="005A56D7" w:rsidP="005A56D7">
            <w:pPr>
              <w:rPr>
                <w:bCs/>
                <w:highlight w:val="yellow"/>
                <w:lang w:val="id-ID"/>
              </w:rPr>
            </w:pPr>
            <w:r w:rsidRPr="000A0BAA">
              <w:rPr>
                <w:lang w:val="id-ID"/>
              </w:rPr>
              <w:t>Microsoft Office Visio 2010</w:t>
            </w:r>
          </w:p>
        </w:tc>
      </w:tr>
    </w:tbl>
    <w:p w14:paraId="7F597194" w14:textId="77777777" w:rsidR="005A56D7" w:rsidRPr="000A0BAA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id-ID"/>
        </w:rPr>
      </w:pPr>
      <w:r w:rsidRPr="000A0BA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id-ID"/>
        </w:rPr>
        <w:t xml:space="preserve">Ekstensi file yang harus disertakan dalam pengumpulan tugas mandiri dan proyek untuk matakuliah ini adalah sebagai berikut: </w:t>
      </w:r>
    </w:p>
    <w:p w14:paraId="25673F17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iCs/>
          <w:sz w:val="18"/>
          <w:szCs w:val="18"/>
          <w:lang w:val="id-ID"/>
        </w:rPr>
        <w:t xml:space="preserve">File extensions should be included in assignment and project collection for this subject are described as follows: </w:t>
      </w:r>
    </w:p>
    <w:p w14:paraId="04EC26CE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A56D7" w:rsidRPr="000A0BAA" w14:paraId="663182A9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2997151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/>
                <w:bCs/>
                <w:szCs w:val="18"/>
                <w:lang w:val="id-ID"/>
              </w:rPr>
              <w:t>Tugas Mandiri</w:t>
            </w:r>
          </w:p>
          <w:p w14:paraId="039D3162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07C20F1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/>
                <w:bCs/>
                <w:szCs w:val="18"/>
                <w:lang w:val="id-ID"/>
              </w:rPr>
              <w:t>Proyek</w:t>
            </w:r>
          </w:p>
          <w:p w14:paraId="75089B0F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5A56D7" w:rsidRPr="000A0BAA" w14:paraId="52D0C64F" w14:textId="77777777" w:rsidTr="001E47A5">
        <w:trPr>
          <w:trHeight w:val="620"/>
        </w:trPr>
        <w:tc>
          <w:tcPr>
            <w:tcW w:w="4410" w:type="dxa"/>
            <w:vAlign w:val="center"/>
          </w:tcPr>
          <w:p w14:paraId="146E831C" w14:textId="77777777" w:rsidR="005A56D7" w:rsidRPr="000A0BAA" w:rsidRDefault="005A56D7" w:rsidP="005A56D7">
            <w:pPr>
              <w:jc w:val="center"/>
              <w:rPr>
                <w:bCs/>
                <w:lang w:val="id-ID"/>
              </w:rPr>
            </w:pPr>
            <w:r w:rsidRPr="000A0BAA">
              <w:rPr>
                <w:bCs/>
                <w:lang w:val="id-ID"/>
              </w:rPr>
              <w:t>-</w:t>
            </w:r>
          </w:p>
        </w:tc>
        <w:tc>
          <w:tcPr>
            <w:tcW w:w="4410" w:type="dxa"/>
            <w:vAlign w:val="center"/>
          </w:tcPr>
          <w:p w14:paraId="6EA88A5B" w14:textId="77777777" w:rsidR="005A56D7" w:rsidRPr="000A0BAA" w:rsidRDefault="005A56D7" w:rsidP="001E47A5">
            <w:pPr>
              <w:rPr>
                <w:bCs/>
                <w:lang w:val="id-ID"/>
              </w:rPr>
            </w:pPr>
            <w:r w:rsidRPr="000A0BAA">
              <w:rPr>
                <w:lang w:val="id-ID"/>
              </w:rPr>
              <w:t>VSD, PNG, SQL, BAK</w:t>
            </w:r>
          </w:p>
        </w:tc>
      </w:tr>
    </w:tbl>
    <w:p w14:paraId="2E54AB47" w14:textId="77777777" w:rsidR="005A56D7" w:rsidRPr="000A0BAA" w:rsidRDefault="005A56D7" w:rsidP="005A56D7">
      <w:pPr>
        <w:ind w:firstLine="360"/>
        <w:rPr>
          <w:lang w:val="id-ID"/>
        </w:rPr>
      </w:pPr>
    </w:p>
    <w:p w14:paraId="013B8FD3" w14:textId="77777777" w:rsidR="005A56D7" w:rsidRPr="000A0BAA" w:rsidRDefault="005A56D7">
      <w:pPr>
        <w:spacing w:after="200" w:line="276" w:lineRule="auto"/>
        <w:rPr>
          <w:lang w:val="id-ID"/>
        </w:rPr>
      </w:pPr>
      <w:r w:rsidRPr="000A0BAA">
        <w:rPr>
          <w:b/>
          <w:bCs/>
          <w:lang w:val="id-ID"/>
        </w:rPr>
        <w:br w:type="page"/>
      </w:r>
    </w:p>
    <w:p w14:paraId="65093AA3" w14:textId="77777777" w:rsidR="00643F75" w:rsidRPr="000A0BAA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A0BAA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E1B66C5" w14:textId="77777777" w:rsidR="004B47B5" w:rsidRPr="000A0BAA" w:rsidRDefault="004B47B5" w:rsidP="004B47B5">
      <w:pPr>
        <w:rPr>
          <w:i/>
          <w:sz w:val="16"/>
          <w:lang w:val="id-ID"/>
        </w:rPr>
      </w:pPr>
      <w:r w:rsidRPr="000A0BAA">
        <w:rPr>
          <w:i/>
          <w:sz w:val="16"/>
          <w:lang w:val="id-ID"/>
        </w:rPr>
        <w:t>Case</w:t>
      </w:r>
    </w:p>
    <w:p w14:paraId="6C42538E" w14:textId="77777777" w:rsidR="00643F75" w:rsidRPr="000A0BAA" w:rsidRDefault="00643F75" w:rsidP="00643F75">
      <w:pPr>
        <w:rPr>
          <w:lang w:val="id-ID"/>
        </w:rPr>
      </w:pPr>
    </w:p>
    <w:p w14:paraId="478C4D12" w14:textId="7758B6BA" w:rsidR="000C545D" w:rsidRPr="000A0BAA" w:rsidRDefault="0030024A" w:rsidP="000C545D">
      <w:pPr>
        <w:spacing w:line="360" w:lineRule="auto"/>
        <w:jc w:val="center"/>
        <w:rPr>
          <w:b/>
          <w:lang w:val="id-ID"/>
        </w:rPr>
      </w:pPr>
      <w:r w:rsidRPr="000A0BAA">
        <w:rPr>
          <w:b/>
          <w:lang w:val="id-ID"/>
        </w:rPr>
        <w:t>FlexPhone</w:t>
      </w:r>
    </w:p>
    <w:p w14:paraId="6C758753" w14:textId="77777777" w:rsidR="000C545D" w:rsidRPr="000A0BAA" w:rsidRDefault="000C545D" w:rsidP="000C545D">
      <w:pPr>
        <w:spacing w:line="360" w:lineRule="auto"/>
        <w:jc w:val="center"/>
        <w:rPr>
          <w:b/>
          <w:lang w:val="id-ID"/>
        </w:rPr>
      </w:pPr>
    </w:p>
    <w:p w14:paraId="5D18A431" w14:textId="69A6E8D2" w:rsidR="000C545D" w:rsidRPr="000A0BAA" w:rsidRDefault="000C545D" w:rsidP="000C545D">
      <w:pPr>
        <w:spacing w:line="360" w:lineRule="auto"/>
        <w:jc w:val="both"/>
        <w:rPr>
          <w:bCs/>
          <w:lang w:val="id-ID"/>
        </w:rPr>
      </w:pPr>
      <w:r w:rsidRPr="000A0BAA">
        <w:rPr>
          <w:b/>
          <w:lang w:val="id-ID"/>
        </w:rPr>
        <w:tab/>
      </w:r>
      <w:r w:rsidR="009165FF" w:rsidRPr="000A0BAA">
        <w:rPr>
          <w:b/>
          <w:lang w:val="id-ID"/>
        </w:rPr>
        <w:t xml:space="preserve">FlexPhone </w:t>
      </w:r>
      <w:r w:rsidR="009165FF" w:rsidRPr="000A0BAA">
        <w:rPr>
          <w:bCs/>
          <w:lang w:val="id-ID"/>
        </w:rPr>
        <w:t xml:space="preserve">is a phone shop managed by your </w:t>
      </w:r>
      <w:r w:rsidR="004B6CD1" w:rsidRPr="000A0BAA">
        <w:rPr>
          <w:bCs/>
          <w:lang w:val="id-ID"/>
        </w:rPr>
        <w:t>best buddy</w:t>
      </w:r>
      <w:r w:rsidR="009165FF" w:rsidRPr="000A0BAA">
        <w:rPr>
          <w:bCs/>
          <w:lang w:val="id-ID"/>
        </w:rPr>
        <w:t xml:space="preserve">, Felix. Felix </w:t>
      </w:r>
      <w:r w:rsidR="00227E6B" w:rsidRPr="000A0BAA">
        <w:rPr>
          <w:bCs/>
          <w:lang w:val="id-ID"/>
        </w:rPr>
        <w:t>want</w:t>
      </w:r>
      <w:r w:rsidR="000A0BAA" w:rsidRPr="000A0BAA">
        <w:rPr>
          <w:bCs/>
          <w:lang w:val="id-ID"/>
        </w:rPr>
        <w:t>s</w:t>
      </w:r>
      <w:r w:rsidR="00227E6B" w:rsidRPr="000A0BAA">
        <w:rPr>
          <w:bCs/>
          <w:lang w:val="id-ID"/>
        </w:rPr>
        <w:t xml:space="preserve"> to manage all</w:t>
      </w:r>
      <w:r w:rsidR="004B6CD1" w:rsidRPr="000A0BAA">
        <w:rPr>
          <w:bCs/>
          <w:lang w:val="id-ID"/>
        </w:rPr>
        <w:t xml:space="preserve"> activities such as purchasing phone from a vendor and selling phone to customer.</w:t>
      </w:r>
    </w:p>
    <w:p w14:paraId="25AC7EA9" w14:textId="77777777" w:rsidR="000D747D" w:rsidRPr="000A0BAA" w:rsidRDefault="000D747D" w:rsidP="000C545D">
      <w:pPr>
        <w:spacing w:line="360" w:lineRule="auto"/>
        <w:jc w:val="both"/>
        <w:rPr>
          <w:bCs/>
          <w:lang w:val="id-ID"/>
        </w:rPr>
      </w:pPr>
    </w:p>
    <w:p w14:paraId="45A6EDB0" w14:textId="21CEC5E7" w:rsidR="00962CF9" w:rsidRPr="000A0BAA" w:rsidRDefault="000C545D" w:rsidP="000C545D">
      <w:pPr>
        <w:spacing w:line="360" w:lineRule="auto"/>
        <w:jc w:val="both"/>
        <w:rPr>
          <w:lang w:val="id-ID"/>
        </w:rPr>
      </w:pPr>
      <w:r w:rsidRPr="000A0BAA">
        <w:rPr>
          <w:lang w:val="id-ID"/>
        </w:rPr>
        <w:tab/>
        <w:t xml:space="preserve">Every staff that hired by </w:t>
      </w:r>
      <w:r w:rsidR="00952FF8" w:rsidRPr="000A0BAA">
        <w:rPr>
          <w:b/>
          <w:lang w:val="id-ID"/>
        </w:rPr>
        <w:t>FlexPhone</w:t>
      </w:r>
      <w:r w:rsidRPr="000A0BAA">
        <w:rPr>
          <w:b/>
          <w:lang w:val="id-ID"/>
        </w:rPr>
        <w:t xml:space="preserve"> </w:t>
      </w:r>
      <w:r w:rsidRPr="000A0BAA">
        <w:rPr>
          <w:lang w:val="id-ID"/>
        </w:rPr>
        <w:t xml:space="preserve">have a task to </w:t>
      </w:r>
      <w:r w:rsidRPr="000A0BAA">
        <w:rPr>
          <w:b/>
          <w:lang w:val="id-ID"/>
        </w:rPr>
        <w:t xml:space="preserve">serve a customer who wants to buy a </w:t>
      </w:r>
      <w:r w:rsidR="00EE72C0" w:rsidRPr="000A0BAA">
        <w:rPr>
          <w:b/>
          <w:lang w:val="id-ID"/>
        </w:rPr>
        <w:t>Phone</w:t>
      </w:r>
      <w:r w:rsidRPr="000A0BAA">
        <w:rPr>
          <w:b/>
          <w:lang w:val="id-ID"/>
        </w:rPr>
        <w:t xml:space="preserve"> </w:t>
      </w:r>
      <w:r w:rsidRPr="000A0BAA">
        <w:rPr>
          <w:lang w:val="id-ID"/>
        </w:rPr>
        <w:t xml:space="preserve">and </w:t>
      </w:r>
      <w:r w:rsidRPr="000A0BAA">
        <w:rPr>
          <w:b/>
          <w:lang w:val="id-ID"/>
        </w:rPr>
        <w:t xml:space="preserve">purchase </w:t>
      </w:r>
      <w:r w:rsidR="005E6B4B" w:rsidRPr="000A0BAA">
        <w:rPr>
          <w:b/>
          <w:lang w:val="id-ID"/>
        </w:rPr>
        <w:t>Phone</w:t>
      </w:r>
      <w:r w:rsidRPr="000A0BAA">
        <w:rPr>
          <w:b/>
          <w:lang w:val="id-ID"/>
        </w:rPr>
        <w:t xml:space="preserve"> from </w:t>
      </w:r>
      <w:r w:rsidR="005E6B4B" w:rsidRPr="000A0BAA">
        <w:rPr>
          <w:b/>
          <w:lang w:val="id-ID"/>
        </w:rPr>
        <w:t>Vendor</w:t>
      </w:r>
      <w:r w:rsidRPr="000A0BAA">
        <w:rPr>
          <w:lang w:val="id-ID"/>
        </w:rPr>
        <w:t>. Every staff must be following the procedures to become a staff, which are:</w:t>
      </w:r>
    </w:p>
    <w:p w14:paraId="15E8F95B" w14:textId="3D322A28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staff hired must have a personal information </w:t>
      </w:r>
      <w:r w:rsidR="005C0E1A" w:rsidRPr="000A0BAA">
        <w:rPr>
          <w:lang w:val="id-ID"/>
        </w:rPr>
        <w:t>that are</w:t>
      </w:r>
      <w:r w:rsidRPr="000A0BAA">
        <w:rPr>
          <w:lang w:val="id-ID"/>
        </w:rPr>
        <w:t xml:space="preserve"> </w:t>
      </w:r>
      <w:r w:rsidRPr="000A0BAA">
        <w:rPr>
          <w:b/>
          <w:bCs/>
          <w:lang w:val="id-ID"/>
        </w:rPr>
        <w:t xml:space="preserve">name, email, </w:t>
      </w:r>
      <w:r w:rsidR="00D50044" w:rsidRPr="000A0BAA">
        <w:rPr>
          <w:b/>
          <w:bCs/>
          <w:lang w:val="id-ID"/>
        </w:rPr>
        <w:t xml:space="preserve">date of birth, gender, </w:t>
      </w:r>
      <w:r w:rsidRPr="000A0BAA">
        <w:rPr>
          <w:b/>
          <w:bCs/>
          <w:lang w:val="id-ID"/>
        </w:rPr>
        <w:t>phone number, address</w:t>
      </w:r>
      <w:r w:rsidRPr="000A0BAA">
        <w:rPr>
          <w:lang w:val="id-ID"/>
        </w:rPr>
        <w:t xml:space="preserve">, and </w:t>
      </w:r>
      <w:r w:rsidRPr="000A0BAA">
        <w:rPr>
          <w:b/>
          <w:bCs/>
          <w:lang w:val="id-ID"/>
        </w:rPr>
        <w:t>salary</w:t>
      </w:r>
      <w:r w:rsidRPr="000A0BAA">
        <w:rPr>
          <w:lang w:val="id-ID"/>
        </w:rPr>
        <w:t xml:space="preserve">. Every staff has an </w:t>
      </w:r>
      <w:r w:rsidRPr="000A0BAA">
        <w:rPr>
          <w:b/>
          <w:bCs/>
          <w:lang w:val="id-ID"/>
        </w:rPr>
        <w:t>identification number</w:t>
      </w:r>
      <w:r w:rsidRPr="000A0BAA">
        <w:rPr>
          <w:lang w:val="id-ID"/>
        </w:rPr>
        <w:t xml:space="preserve"> with the following format:</w:t>
      </w:r>
    </w:p>
    <w:p w14:paraId="637574BB" w14:textId="1EBE01F4" w:rsidR="000C545D" w:rsidRPr="000A0BAA" w:rsidRDefault="000C545D" w:rsidP="00480D4B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1C734729" wp14:editId="0D7DBD8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02E9" w14:textId="186BAD39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76F3816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73472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3E302E9" w14:textId="186BAD39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76F3816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C1814" w14:textId="56C540AA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Staff can purchase </w:t>
      </w:r>
      <w:r w:rsidR="007F3183" w:rsidRPr="000A0BAA">
        <w:rPr>
          <w:b/>
          <w:bCs/>
          <w:lang w:val="id-ID"/>
        </w:rPr>
        <w:t xml:space="preserve">a </w:t>
      </w:r>
      <w:r w:rsidR="00E34FDB" w:rsidRPr="000A0BAA">
        <w:rPr>
          <w:b/>
          <w:bCs/>
          <w:lang w:val="id-ID"/>
        </w:rPr>
        <w:t xml:space="preserve">kind </w:t>
      </w:r>
      <w:r w:rsidR="007F3183" w:rsidRPr="000A0BAA">
        <w:rPr>
          <w:b/>
          <w:bCs/>
          <w:lang w:val="id-ID"/>
        </w:rPr>
        <w:t xml:space="preserve">or </w:t>
      </w:r>
      <w:r w:rsidR="00877119" w:rsidRPr="000A0BAA">
        <w:rPr>
          <w:b/>
          <w:bCs/>
          <w:lang w:val="id-ID"/>
        </w:rPr>
        <w:t>kind</w:t>
      </w:r>
      <w:r w:rsidR="000C511E" w:rsidRPr="000A0BAA">
        <w:rPr>
          <w:b/>
          <w:bCs/>
          <w:lang w:val="id-ID"/>
        </w:rPr>
        <w:t>s</w:t>
      </w:r>
      <w:r w:rsidR="00877119" w:rsidRPr="000A0BAA">
        <w:rPr>
          <w:lang w:val="id-ID"/>
        </w:rPr>
        <w:t xml:space="preserve"> of</w:t>
      </w:r>
      <w:r w:rsidR="001D5174" w:rsidRPr="000A0BAA">
        <w:rPr>
          <w:lang w:val="id-ID"/>
        </w:rPr>
        <w:t xml:space="preserve"> </w:t>
      </w:r>
      <w:r w:rsidR="007F3183" w:rsidRPr="000A0BAA">
        <w:rPr>
          <w:lang w:val="id-ID"/>
        </w:rPr>
        <w:t xml:space="preserve">phone </w:t>
      </w:r>
      <w:r w:rsidR="00F16794" w:rsidRPr="000A0BAA">
        <w:rPr>
          <w:lang w:val="id-ID"/>
        </w:rPr>
        <w:t>from</w:t>
      </w:r>
      <w:r w:rsidRPr="000A0BAA">
        <w:rPr>
          <w:lang w:val="id-ID"/>
        </w:rPr>
        <w:t xml:space="preserve"> a </w:t>
      </w:r>
      <w:r w:rsidR="00A2105D" w:rsidRPr="000A0BAA">
        <w:rPr>
          <w:lang w:val="id-ID"/>
        </w:rPr>
        <w:t>vendor</w:t>
      </w:r>
      <w:r w:rsidR="001A4D05" w:rsidRPr="000A0BAA">
        <w:rPr>
          <w:lang w:val="id-ID"/>
        </w:rPr>
        <w:t xml:space="preserve"> </w:t>
      </w:r>
      <w:r w:rsidR="008F7C07" w:rsidRPr="000A0BAA">
        <w:rPr>
          <w:lang w:val="id-ID"/>
        </w:rPr>
        <w:t xml:space="preserve">for </w:t>
      </w:r>
      <w:r w:rsidR="001A4D05" w:rsidRPr="000A0BAA">
        <w:rPr>
          <w:lang w:val="id-ID"/>
        </w:rPr>
        <w:t>each trans</w:t>
      </w:r>
      <w:r w:rsidR="00907F30" w:rsidRPr="000A0BAA">
        <w:rPr>
          <w:lang w:val="id-ID"/>
        </w:rPr>
        <w:t>actio</w:t>
      </w:r>
      <w:r w:rsidR="001A4D05" w:rsidRPr="000A0BAA">
        <w:rPr>
          <w:lang w:val="id-ID"/>
        </w:rPr>
        <w:t>n</w:t>
      </w:r>
      <w:r w:rsidRPr="000A0BAA">
        <w:rPr>
          <w:lang w:val="id-ID"/>
        </w:rPr>
        <w:t>.</w:t>
      </w:r>
    </w:p>
    <w:p w14:paraId="6704918D" w14:textId="04613A3A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Pr="000A0BAA">
        <w:rPr>
          <w:b/>
          <w:lang w:val="id-ID"/>
        </w:rPr>
        <w:t>purchase transaction</w:t>
      </w:r>
      <w:r w:rsidRPr="000A0BAA">
        <w:rPr>
          <w:lang w:val="id-ID"/>
        </w:rPr>
        <w:t xml:space="preserve"> made with the </w:t>
      </w:r>
      <w:r w:rsidR="00CE66D3" w:rsidRPr="000A0BAA">
        <w:rPr>
          <w:lang w:val="id-ID"/>
        </w:rPr>
        <w:t>vendor</w:t>
      </w:r>
      <w:r w:rsidRPr="000A0BAA">
        <w:rPr>
          <w:lang w:val="id-ID"/>
        </w:rPr>
        <w:t xml:space="preserve"> have all the information about </w:t>
      </w:r>
      <w:r w:rsidRPr="000A0BAA">
        <w:rPr>
          <w:b/>
          <w:bCs/>
          <w:lang w:val="id-ID"/>
        </w:rPr>
        <w:t xml:space="preserve">staff, </w:t>
      </w:r>
      <w:r w:rsidR="00850211" w:rsidRPr="000A0BAA">
        <w:rPr>
          <w:b/>
          <w:bCs/>
          <w:lang w:val="id-ID"/>
        </w:rPr>
        <w:t>vendor</w:t>
      </w:r>
      <w:r w:rsidRPr="000A0BAA">
        <w:rPr>
          <w:b/>
          <w:bCs/>
          <w:lang w:val="id-ID"/>
        </w:rPr>
        <w:t xml:space="preserve">, </w:t>
      </w:r>
      <w:r w:rsidR="00D814AB" w:rsidRPr="000A0BAA">
        <w:rPr>
          <w:b/>
          <w:bCs/>
          <w:lang w:val="id-ID"/>
        </w:rPr>
        <w:t>transaction</w:t>
      </w:r>
      <w:r w:rsidRPr="000A0BAA">
        <w:rPr>
          <w:b/>
          <w:bCs/>
          <w:lang w:val="id-ID"/>
        </w:rPr>
        <w:t xml:space="preserve"> date, </w:t>
      </w:r>
      <w:r w:rsidR="00FB18FD" w:rsidRPr="000A0BAA">
        <w:rPr>
          <w:b/>
          <w:bCs/>
          <w:lang w:val="id-ID"/>
        </w:rPr>
        <w:t>phone</w:t>
      </w:r>
      <w:r w:rsidR="000D4EAA" w:rsidRPr="000A0BAA">
        <w:rPr>
          <w:b/>
          <w:bCs/>
          <w:lang w:val="id-ID"/>
        </w:rPr>
        <w:t xml:space="preserve"> </w:t>
      </w:r>
      <w:r w:rsidRPr="000A0BAA">
        <w:rPr>
          <w:b/>
          <w:bCs/>
          <w:lang w:val="id-ID"/>
        </w:rPr>
        <w:t>purchased</w:t>
      </w:r>
      <w:r w:rsidRPr="000A0BAA">
        <w:rPr>
          <w:lang w:val="id-ID"/>
        </w:rPr>
        <w:t xml:space="preserve">, and the </w:t>
      </w:r>
      <w:r w:rsidRPr="000A0BAA">
        <w:rPr>
          <w:b/>
          <w:bCs/>
          <w:lang w:val="id-ID"/>
        </w:rPr>
        <w:t>quantity</w:t>
      </w:r>
      <w:r w:rsidRPr="000A0BAA">
        <w:rPr>
          <w:lang w:val="id-ID"/>
        </w:rPr>
        <w:t xml:space="preserve"> of each </w:t>
      </w:r>
      <w:r w:rsidR="001941A8" w:rsidRPr="000A0BAA">
        <w:rPr>
          <w:lang w:val="id-ID"/>
        </w:rPr>
        <w:t>Phone</w:t>
      </w:r>
      <w:r w:rsidRPr="000A0BAA">
        <w:rPr>
          <w:lang w:val="id-ID"/>
        </w:rPr>
        <w:t xml:space="preserve">. Every </w:t>
      </w:r>
      <w:r w:rsidRPr="000A0BAA">
        <w:rPr>
          <w:b/>
          <w:lang w:val="id-ID"/>
        </w:rPr>
        <w:t>purchase transaction</w:t>
      </w:r>
      <w:r w:rsidRPr="000A0BAA">
        <w:rPr>
          <w:lang w:val="id-ID"/>
        </w:rPr>
        <w:t xml:space="preserve"> has an identification number with the following format:</w:t>
      </w:r>
    </w:p>
    <w:p w14:paraId="3550C9B5" w14:textId="77777777" w:rsidR="000C545D" w:rsidRPr="000A0BAA" w:rsidRDefault="000C545D" w:rsidP="000C545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5B99FB38" wp14:editId="3D478409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A093F" w14:textId="049AD954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9D1A8E">
                              <w:t>H</w:t>
                            </w:r>
                            <w:r>
                              <w:t>XXX”</w:t>
                            </w:r>
                          </w:p>
                          <w:p w14:paraId="70E18FF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9FB38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3B1A093F" w14:textId="049AD954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9D1A8E">
                        <w:t>H</w:t>
                      </w:r>
                      <w:r>
                        <w:t>XXX”</w:t>
                      </w:r>
                    </w:p>
                    <w:p w14:paraId="70E18FF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6E56A" w14:textId="06EB2CDA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="008E51CC" w:rsidRPr="000A0BAA">
        <w:rPr>
          <w:b/>
          <w:bCs/>
          <w:lang w:val="id-ID"/>
        </w:rPr>
        <w:t>Phone</w:t>
      </w:r>
      <w:r w:rsidRPr="000A0BAA">
        <w:rPr>
          <w:lang w:val="id-ID"/>
        </w:rPr>
        <w:t xml:space="preserve"> have its own </w:t>
      </w:r>
      <w:r w:rsidRPr="000A0BAA">
        <w:rPr>
          <w:b/>
          <w:bCs/>
          <w:lang w:val="id-ID"/>
        </w:rPr>
        <w:t>name</w:t>
      </w:r>
      <w:r w:rsidRPr="000A0BAA">
        <w:rPr>
          <w:lang w:val="id-ID"/>
        </w:rPr>
        <w:t xml:space="preserve"> and </w:t>
      </w:r>
      <w:r w:rsidRPr="000A0BAA">
        <w:rPr>
          <w:b/>
          <w:bCs/>
          <w:lang w:val="id-ID"/>
        </w:rPr>
        <w:t>price</w:t>
      </w:r>
      <w:r w:rsidRPr="000A0BAA">
        <w:rPr>
          <w:lang w:val="id-ID"/>
        </w:rPr>
        <w:t xml:space="preserve">. Every </w:t>
      </w:r>
      <w:r w:rsidR="00902E5D" w:rsidRPr="000A0BAA">
        <w:rPr>
          <w:b/>
          <w:lang w:val="id-ID"/>
        </w:rPr>
        <w:t>Phone</w:t>
      </w:r>
      <w:r w:rsidRPr="000A0BAA">
        <w:rPr>
          <w:lang w:val="id-ID"/>
        </w:rPr>
        <w:t xml:space="preserve"> has an identification number with the following format:</w:t>
      </w:r>
    </w:p>
    <w:p w14:paraId="6B2D64A2" w14:textId="433F0645" w:rsidR="00A0256D" w:rsidRPr="000A0BAA" w:rsidRDefault="000C545D" w:rsidP="00A0256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7BA12E4C" wp14:editId="717A226D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3F5A9" w14:textId="10E62D2F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63EAF">
                              <w:t>PO</w:t>
                            </w:r>
                            <w:r>
                              <w:t>XXX”</w:t>
                            </w:r>
                          </w:p>
                          <w:p w14:paraId="7B142AB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2E4C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26A3F5A9" w14:textId="10E62D2F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363EAF">
                        <w:t>PO</w:t>
                      </w:r>
                      <w:r>
                        <w:t>XXX”</w:t>
                      </w:r>
                    </w:p>
                    <w:p w14:paraId="7B142AB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D0668" w14:textId="38316C1C" w:rsidR="00D3078C" w:rsidRPr="000A0BAA" w:rsidRDefault="00D3078C" w:rsidP="00D3078C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Each </w:t>
      </w:r>
      <w:r w:rsidRPr="000A0BAA">
        <w:rPr>
          <w:b/>
          <w:bCs/>
          <w:lang w:val="id-ID"/>
        </w:rPr>
        <w:t>Phone</w:t>
      </w:r>
      <w:r w:rsidRPr="000A0BAA">
        <w:rPr>
          <w:lang w:val="id-ID"/>
        </w:rPr>
        <w:t xml:space="preserve"> </w:t>
      </w:r>
      <w:r w:rsidR="00E25F0A" w:rsidRPr="000A0BAA">
        <w:rPr>
          <w:b/>
          <w:bCs/>
          <w:lang w:val="id-ID"/>
        </w:rPr>
        <w:t>belongs</w:t>
      </w:r>
      <w:r w:rsidR="0014578C" w:rsidRPr="000A0BAA">
        <w:rPr>
          <w:b/>
          <w:bCs/>
          <w:lang w:val="id-ID"/>
        </w:rPr>
        <w:t xml:space="preserve"> to a</w:t>
      </w:r>
      <w:r w:rsidR="00642423" w:rsidRPr="000A0BAA">
        <w:rPr>
          <w:b/>
          <w:bCs/>
          <w:lang w:val="id-ID"/>
        </w:rPr>
        <w:t xml:space="preserve"> </w:t>
      </w:r>
      <w:r w:rsidR="00FB2DD1" w:rsidRPr="000A0BAA">
        <w:rPr>
          <w:b/>
          <w:bCs/>
          <w:lang w:val="id-ID"/>
        </w:rPr>
        <w:t>Phone</w:t>
      </w:r>
      <w:r w:rsidR="00C7707B" w:rsidRPr="000A0BAA">
        <w:rPr>
          <w:b/>
          <w:bCs/>
          <w:lang w:val="id-ID"/>
        </w:rPr>
        <w:t xml:space="preserve"> </w:t>
      </w:r>
      <w:r w:rsidR="00FB2DD1" w:rsidRPr="000A0BAA">
        <w:rPr>
          <w:b/>
          <w:bCs/>
          <w:lang w:val="id-ID"/>
        </w:rPr>
        <w:t>B</w:t>
      </w:r>
      <w:r w:rsidR="00642423" w:rsidRPr="000A0BAA">
        <w:rPr>
          <w:b/>
          <w:bCs/>
          <w:lang w:val="id-ID"/>
        </w:rPr>
        <w:t>rand</w:t>
      </w:r>
      <w:r w:rsidR="00C36A82" w:rsidRPr="000A0BAA">
        <w:rPr>
          <w:lang w:val="id-ID"/>
        </w:rPr>
        <w:t xml:space="preserve">. The </w:t>
      </w:r>
      <w:r w:rsidR="00C7707B" w:rsidRPr="000A0BAA">
        <w:rPr>
          <w:lang w:val="id-ID"/>
        </w:rPr>
        <w:t xml:space="preserve">Phone </w:t>
      </w:r>
      <w:r w:rsidR="00C36A82" w:rsidRPr="000A0BAA">
        <w:rPr>
          <w:lang w:val="id-ID"/>
        </w:rPr>
        <w:t>Brand has an identification number with the following format</w:t>
      </w:r>
      <w:r w:rsidR="00642423" w:rsidRPr="000A0BAA">
        <w:rPr>
          <w:lang w:val="id-ID"/>
        </w:rPr>
        <w:t xml:space="preserve"> </w:t>
      </w:r>
    </w:p>
    <w:p w14:paraId="5DFB7D53" w14:textId="77777777" w:rsidR="00D3078C" w:rsidRPr="000A0BAA" w:rsidRDefault="00D3078C" w:rsidP="00D3078C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1403C62D" wp14:editId="6FD66AD6">
                <wp:extent cx="2360930" cy="1404620"/>
                <wp:effectExtent l="6985" t="5080" r="6985" b="1016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DCF" w14:textId="79CDF1DD" w:rsidR="00D3078C" w:rsidRDefault="00D3078C" w:rsidP="00D3078C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6311CA">
                              <w:t>B</w:t>
                            </w:r>
                            <w:r>
                              <w:t>XXX”</w:t>
                            </w:r>
                          </w:p>
                          <w:p w14:paraId="3893C72E" w14:textId="77777777" w:rsidR="00D3078C" w:rsidRDefault="00D3078C" w:rsidP="00D3078C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03C62D" id="Text Box 12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B1bBbksAgAAWQ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3F764DCF" w14:textId="79CDF1DD" w:rsidR="00D3078C" w:rsidRDefault="00D3078C" w:rsidP="00D3078C">
                      <w:pPr>
                        <w:jc w:val="center"/>
                      </w:pPr>
                      <w:r>
                        <w:t>“P</w:t>
                      </w:r>
                      <w:r w:rsidR="006311CA">
                        <w:t>B</w:t>
                      </w:r>
                      <w:r>
                        <w:t>XXX”</w:t>
                      </w:r>
                    </w:p>
                    <w:p w14:paraId="3893C72E" w14:textId="77777777" w:rsidR="00D3078C" w:rsidRDefault="00D3078C" w:rsidP="00D3078C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E05264" w14:textId="77777777" w:rsidR="00D3078C" w:rsidRPr="000A0BAA" w:rsidRDefault="00D3078C" w:rsidP="00D3078C">
      <w:pPr>
        <w:spacing w:line="360" w:lineRule="auto"/>
        <w:rPr>
          <w:lang w:val="id-ID"/>
        </w:rPr>
      </w:pPr>
    </w:p>
    <w:p w14:paraId="7215AF1A" w14:textId="532C75B7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Staff can also </w:t>
      </w:r>
      <w:r w:rsidR="00A0256D" w:rsidRPr="000A0BAA">
        <w:rPr>
          <w:b/>
          <w:bCs/>
          <w:lang w:val="id-ID"/>
        </w:rPr>
        <w:t>sell</w:t>
      </w:r>
      <w:r w:rsidR="00A0256D" w:rsidRPr="000A0BAA">
        <w:rPr>
          <w:lang w:val="id-ID"/>
        </w:rPr>
        <w:t xml:space="preserve"> </w:t>
      </w:r>
      <w:r w:rsidR="0021362F" w:rsidRPr="000A0BAA">
        <w:rPr>
          <w:lang w:val="id-ID"/>
        </w:rPr>
        <w:t xml:space="preserve">a kind or kinds </w:t>
      </w:r>
      <w:r w:rsidR="00EF0B54" w:rsidRPr="000A0BAA">
        <w:rPr>
          <w:lang w:val="id-ID"/>
        </w:rPr>
        <w:t xml:space="preserve">of </w:t>
      </w:r>
      <w:r w:rsidR="00A0256D" w:rsidRPr="000A0BAA">
        <w:rPr>
          <w:b/>
          <w:bCs/>
          <w:lang w:val="id-ID"/>
        </w:rPr>
        <w:t>phone</w:t>
      </w:r>
      <w:r w:rsidR="00A0256D" w:rsidRPr="000A0BAA">
        <w:rPr>
          <w:lang w:val="id-ID"/>
        </w:rPr>
        <w:t xml:space="preserve"> to </w:t>
      </w:r>
      <w:r w:rsidR="002717EB" w:rsidRPr="000A0BAA">
        <w:rPr>
          <w:lang w:val="id-ID"/>
        </w:rPr>
        <w:t xml:space="preserve">a </w:t>
      </w:r>
      <w:r w:rsidR="00A0256D" w:rsidRPr="000A0BAA">
        <w:rPr>
          <w:b/>
          <w:bCs/>
          <w:lang w:val="id-ID"/>
        </w:rPr>
        <w:t>customer</w:t>
      </w:r>
      <w:r w:rsidR="008B781C" w:rsidRPr="000A0BAA">
        <w:rPr>
          <w:b/>
          <w:bCs/>
          <w:lang w:val="id-ID"/>
        </w:rPr>
        <w:t xml:space="preserve"> </w:t>
      </w:r>
      <w:r w:rsidR="008B781C" w:rsidRPr="000A0BAA">
        <w:rPr>
          <w:lang w:val="id-ID"/>
        </w:rPr>
        <w:t>through sales transaction</w:t>
      </w:r>
      <w:r w:rsidR="005A577D" w:rsidRPr="000A0BAA">
        <w:rPr>
          <w:lang w:val="id-ID"/>
        </w:rPr>
        <w:t xml:space="preserve"> for each transaction</w:t>
      </w:r>
    </w:p>
    <w:p w14:paraId="44EB702E" w14:textId="4EA73951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lastRenderedPageBreak/>
        <w:t xml:space="preserve">Every </w:t>
      </w:r>
      <w:r w:rsidRPr="000A0BAA">
        <w:rPr>
          <w:b/>
          <w:lang w:val="id-ID"/>
        </w:rPr>
        <w:t>sales transaction</w:t>
      </w:r>
      <w:r w:rsidRPr="000A0BAA">
        <w:rPr>
          <w:lang w:val="id-ID"/>
        </w:rPr>
        <w:t xml:space="preserve"> made by the customer have all the information about </w:t>
      </w:r>
      <w:r w:rsidRPr="000A0BAA">
        <w:rPr>
          <w:b/>
          <w:bCs/>
          <w:lang w:val="id-ID"/>
        </w:rPr>
        <w:t>staff, customer, transaction date</w:t>
      </w:r>
      <w:r w:rsidRPr="000A0BAA">
        <w:rPr>
          <w:lang w:val="id-ID"/>
        </w:rPr>
        <w:t xml:space="preserve">, </w:t>
      </w:r>
      <w:r w:rsidR="00B860A9" w:rsidRPr="000A0BAA">
        <w:rPr>
          <w:b/>
          <w:bCs/>
          <w:lang w:val="id-ID"/>
        </w:rPr>
        <w:t>phone</w:t>
      </w:r>
      <w:r w:rsidRPr="000A0BAA">
        <w:rPr>
          <w:b/>
          <w:bCs/>
          <w:lang w:val="id-ID"/>
        </w:rPr>
        <w:t xml:space="preserve"> sold</w:t>
      </w:r>
      <w:r w:rsidRPr="000A0BAA">
        <w:rPr>
          <w:lang w:val="id-ID"/>
        </w:rPr>
        <w:t xml:space="preserve">, and the </w:t>
      </w:r>
      <w:r w:rsidRPr="000A0BAA">
        <w:rPr>
          <w:b/>
          <w:bCs/>
          <w:lang w:val="id-ID"/>
        </w:rPr>
        <w:t xml:space="preserve">quantity of each </w:t>
      </w:r>
      <w:r w:rsidR="00863A13" w:rsidRPr="000A0BAA">
        <w:rPr>
          <w:b/>
          <w:bCs/>
          <w:lang w:val="id-ID"/>
        </w:rPr>
        <w:t>phone</w:t>
      </w:r>
      <w:r w:rsidRPr="000A0BAA">
        <w:rPr>
          <w:lang w:val="id-ID"/>
        </w:rPr>
        <w:t xml:space="preserve">. Every </w:t>
      </w:r>
      <w:r w:rsidRPr="000A0BAA">
        <w:rPr>
          <w:b/>
          <w:lang w:val="id-ID"/>
        </w:rPr>
        <w:t>sales transaction</w:t>
      </w:r>
      <w:r w:rsidRPr="000A0BAA">
        <w:rPr>
          <w:lang w:val="id-ID"/>
        </w:rPr>
        <w:t xml:space="preserve"> has an identification number with the following format:</w:t>
      </w:r>
    </w:p>
    <w:p w14:paraId="45B7B3B6" w14:textId="5788B952" w:rsidR="000C545D" w:rsidRPr="00894161" w:rsidRDefault="000C545D" w:rsidP="00894161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7587A382" wp14:editId="6F98B26D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B532" w14:textId="38B0876D" w:rsidR="000C545D" w:rsidRDefault="000C545D" w:rsidP="000C545D">
                            <w:pPr>
                              <w:jc w:val="center"/>
                            </w:pPr>
                            <w:r>
                              <w:t>“S</w:t>
                            </w:r>
                            <w:r w:rsidR="007C1E39">
                              <w:t>H</w:t>
                            </w:r>
                            <w:r>
                              <w:t>XXX”</w:t>
                            </w:r>
                          </w:p>
                          <w:p w14:paraId="5225291D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7A382" id="Text Box 7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b7LAIAAFcEAAAOAAAAZHJzL2Uyb0RvYy54bWysVNtu2zAMfR+wfxD0vjjJnC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OXzZvs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4AA5B532" w14:textId="38B0876D" w:rsidR="000C545D" w:rsidRDefault="000C545D" w:rsidP="000C545D">
                      <w:pPr>
                        <w:jc w:val="center"/>
                      </w:pPr>
                      <w:r>
                        <w:t>“S</w:t>
                      </w:r>
                      <w:r w:rsidR="007C1E39">
                        <w:t>H</w:t>
                      </w:r>
                      <w:r>
                        <w:t>XXX”</w:t>
                      </w:r>
                    </w:p>
                    <w:p w14:paraId="5225291D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A0BAA">
        <w:rPr>
          <w:lang w:val="id-ID"/>
        </w:rPr>
        <w:tab/>
      </w:r>
    </w:p>
    <w:p w14:paraId="337627EE" w14:textId="77777777" w:rsidR="000C545D" w:rsidRPr="000A0BAA" w:rsidRDefault="000C545D" w:rsidP="000C545D">
      <w:pPr>
        <w:spacing w:line="360" w:lineRule="auto"/>
        <w:jc w:val="both"/>
        <w:rPr>
          <w:lang w:val="id-ID"/>
        </w:rPr>
      </w:pPr>
    </w:p>
    <w:p w14:paraId="56E6B4FE" w14:textId="4F918CDD" w:rsidR="000C545D" w:rsidRPr="000A0BAA" w:rsidRDefault="000C545D" w:rsidP="000C545D">
      <w:pPr>
        <w:spacing w:line="360" w:lineRule="auto"/>
        <w:jc w:val="both"/>
        <w:rPr>
          <w:lang w:val="id-ID"/>
        </w:rPr>
      </w:pPr>
      <w:r w:rsidRPr="000A0BAA">
        <w:rPr>
          <w:lang w:val="id-ID"/>
        </w:rPr>
        <w:tab/>
        <w:t xml:space="preserve">Every customer that wants to buy </w:t>
      </w:r>
      <w:r w:rsidR="000E7221" w:rsidRPr="000A0BAA">
        <w:rPr>
          <w:lang w:val="id-ID"/>
        </w:rPr>
        <w:t>phone</w:t>
      </w:r>
      <w:r w:rsidRPr="000A0BAA">
        <w:rPr>
          <w:lang w:val="id-ID"/>
        </w:rPr>
        <w:t xml:space="preserve"> at </w:t>
      </w:r>
      <w:r w:rsidR="007C34BE" w:rsidRPr="000A0BAA">
        <w:rPr>
          <w:b/>
          <w:lang w:val="id-ID"/>
        </w:rPr>
        <w:t>Flexphone</w:t>
      </w:r>
      <w:r w:rsidRPr="000A0BAA">
        <w:rPr>
          <w:lang w:val="id-ID"/>
        </w:rPr>
        <w:t xml:space="preserve"> must be following the </w:t>
      </w:r>
      <w:r w:rsidRPr="000A0BAA">
        <w:rPr>
          <w:b/>
          <w:lang w:val="id-ID"/>
        </w:rPr>
        <w:t>sales transaction procedures</w:t>
      </w:r>
      <w:r w:rsidRPr="000A0BAA">
        <w:rPr>
          <w:lang w:val="id-ID"/>
        </w:rPr>
        <w:t>, th</w:t>
      </w:r>
      <w:r w:rsidR="007C5105" w:rsidRPr="000A0BAA">
        <w:rPr>
          <w:lang w:val="id-ID"/>
        </w:rPr>
        <w:t>at</w:t>
      </w:r>
      <w:r w:rsidRPr="000A0BAA">
        <w:rPr>
          <w:lang w:val="id-ID"/>
        </w:rPr>
        <w:t xml:space="preserve"> are:</w:t>
      </w:r>
    </w:p>
    <w:p w14:paraId="6BBA64D0" w14:textId="5044D9A5" w:rsidR="000C545D" w:rsidRPr="000A0BAA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customer that wants to </w:t>
      </w:r>
      <w:r w:rsidR="0088444D" w:rsidRPr="000A0BAA">
        <w:rPr>
          <w:lang w:val="id-ID"/>
        </w:rPr>
        <w:t>do transaction</w:t>
      </w:r>
      <w:r w:rsidR="005C7D69" w:rsidRPr="000A0BAA">
        <w:rPr>
          <w:lang w:val="id-ID"/>
        </w:rPr>
        <w:t xml:space="preserve"> </w:t>
      </w:r>
      <w:r w:rsidRPr="000A0BAA">
        <w:rPr>
          <w:lang w:val="id-ID"/>
        </w:rPr>
        <w:t xml:space="preserve">must already completed personal information </w:t>
      </w:r>
      <w:r w:rsidR="00BC7030" w:rsidRPr="000A0BAA">
        <w:rPr>
          <w:lang w:val="id-ID"/>
        </w:rPr>
        <w:t>that are</w:t>
      </w:r>
      <w:r w:rsidRPr="000A0BAA">
        <w:rPr>
          <w:lang w:val="id-ID"/>
        </w:rPr>
        <w:t xml:space="preserve"> </w:t>
      </w:r>
      <w:r w:rsidRPr="000A0BAA">
        <w:rPr>
          <w:b/>
          <w:bCs/>
          <w:lang w:val="id-ID"/>
        </w:rPr>
        <w:t xml:space="preserve">name, </w:t>
      </w:r>
      <w:r w:rsidR="008B5D75" w:rsidRPr="000A0BAA">
        <w:rPr>
          <w:b/>
          <w:bCs/>
          <w:lang w:val="id-ID"/>
        </w:rPr>
        <w:t xml:space="preserve">email, </w:t>
      </w:r>
      <w:r w:rsidR="004F000F" w:rsidRPr="000A0BAA">
        <w:rPr>
          <w:b/>
          <w:bCs/>
          <w:lang w:val="id-ID"/>
        </w:rPr>
        <w:t xml:space="preserve">date of birth, </w:t>
      </w:r>
      <w:r w:rsidR="00DC0F9D" w:rsidRPr="000A0BAA">
        <w:rPr>
          <w:b/>
          <w:bCs/>
          <w:lang w:val="id-ID"/>
        </w:rPr>
        <w:t xml:space="preserve">gender, </w:t>
      </w:r>
      <w:r w:rsidRPr="000A0BAA">
        <w:rPr>
          <w:b/>
          <w:bCs/>
          <w:lang w:val="id-ID"/>
        </w:rPr>
        <w:t>phone number</w:t>
      </w:r>
      <w:r w:rsidRPr="000A0BAA">
        <w:rPr>
          <w:lang w:val="id-ID"/>
        </w:rPr>
        <w:t xml:space="preserve">, </w:t>
      </w:r>
      <w:r w:rsidR="001F7FF3" w:rsidRPr="000A0BAA">
        <w:rPr>
          <w:lang w:val="id-ID"/>
        </w:rPr>
        <w:t xml:space="preserve">and </w:t>
      </w:r>
      <w:r w:rsidRPr="000A0BAA">
        <w:rPr>
          <w:b/>
          <w:bCs/>
          <w:lang w:val="id-ID"/>
        </w:rPr>
        <w:t>address</w:t>
      </w:r>
      <w:r w:rsidRPr="000A0BAA">
        <w:rPr>
          <w:lang w:val="id-ID"/>
        </w:rPr>
        <w:t>. Every customer has an identification number with the following format:</w:t>
      </w:r>
    </w:p>
    <w:p w14:paraId="68BA7905" w14:textId="77777777" w:rsidR="000C545D" w:rsidRPr="000A0BAA" w:rsidRDefault="000C545D" w:rsidP="000C545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7681F182" wp14:editId="721AF6BE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11ED2" w14:textId="112CD684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012822DA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1F182" id="Text Box 5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DMIVo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35A11ED2" w14:textId="112CD684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012822DA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4377A" w14:textId="525914A2" w:rsidR="000C545D" w:rsidRPr="00CA4218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Customer can purchase </w:t>
      </w:r>
      <w:r w:rsidRPr="000A0BAA">
        <w:rPr>
          <w:b/>
          <w:lang w:val="id-ID"/>
        </w:rPr>
        <w:t xml:space="preserve">more than one </w:t>
      </w:r>
      <w:r w:rsidR="000413BE" w:rsidRPr="000A0BAA">
        <w:rPr>
          <w:b/>
          <w:lang w:val="id-ID"/>
        </w:rPr>
        <w:t>kind of phone</w:t>
      </w:r>
      <w:r w:rsidRPr="000A0BAA">
        <w:rPr>
          <w:lang w:val="id-ID"/>
        </w:rPr>
        <w:t xml:space="preserve"> in every transaction.</w:t>
      </w:r>
    </w:p>
    <w:p w14:paraId="5E6153F2" w14:textId="77777777" w:rsidR="00EB5236" w:rsidRPr="000A0BAA" w:rsidRDefault="00EB5236" w:rsidP="000C545D">
      <w:pPr>
        <w:spacing w:line="360" w:lineRule="auto"/>
        <w:jc w:val="both"/>
        <w:rPr>
          <w:lang w:val="id-ID"/>
        </w:rPr>
      </w:pPr>
    </w:p>
    <w:p w14:paraId="59A11212" w14:textId="33FA2326" w:rsidR="000C545D" w:rsidRPr="000A0BAA" w:rsidRDefault="000C545D" w:rsidP="000C545D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="00A8490E" w:rsidRPr="000A0BAA">
        <w:rPr>
          <w:lang w:val="id-ID"/>
        </w:rPr>
        <w:t>vendor</w:t>
      </w:r>
      <w:r w:rsidRPr="000A0BAA">
        <w:rPr>
          <w:lang w:val="id-ID"/>
        </w:rPr>
        <w:t xml:space="preserve"> that wants to sell their </w:t>
      </w:r>
      <w:r w:rsidR="0078498C" w:rsidRPr="000A0BAA">
        <w:rPr>
          <w:lang w:val="id-ID"/>
        </w:rPr>
        <w:t xml:space="preserve">phone </w:t>
      </w:r>
      <w:r w:rsidRPr="000A0BAA">
        <w:rPr>
          <w:lang w:val="id-ID"/>
        </w:rPr>
        <w:t xml:space="preserve">must be following the </w:t>
      </w:r>
      <w:r w:rsidRPr="000A0BAA">
        <w:rPr>
          <w:b/>
          <w:lang w:val="id-ID"/>
        </w:rPr>
        <w:t>purchase transaction procedures</w:t>
      </w:r>
      <w:r w:rsidRPr="000A0BAA">
        <w:rPr>
          <w:lang w:val="id-ID"/>
        </w:rPr>
        <w:t>, those are:</w:t>
      </w:r>
    </w:p>
    <w:p w14:paraId="133F12B6" w14:textId="0A1201FC" w:rsidR="000C545D" w:rsidRPr="000A0BAA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="00EA720A" w:rsidRPr="000A0BAA">
        <w:rPr>
          <w:lang w:val="id-ID"/>
        </w:rPr>
        <w:t>vendor</w:t>
      </w:r>
      <w:r w:rsidRPr="000A0BAA">
        <w:rPr>
          <w:lang w:val="id-ID"/>
        </w:rPr>
        <w:t xml:space="preserve"> that wants to sell their </w:t>
      </w:r>
      <w:r w:rsidR="00B2599F" w:rsidRPr="000A0BAA">
        <w:rPr>
          <w:lang w:val="id-ID"/>
        </w:rPr>
        <w:t>phone</w:t>
      </w:r>
      <w:r w:rsidRPr="000A0BAA">
        <w:rPr>
          <w:lang w:val="id-ID"/>
        </w:rPr>
        <w:t xml:space="preserve"> must already completed personal information like </w:t>
      </w:r>
      <w:r w:rsidRPr="00501FFD">
        <w:rPr>
          <w:b/>
          <w:bCs/>
          <w:lang w:val="id-ID"/>
        </w:rPr>
        <w:t xml:space="preserve">name, </w:t>
      </w:r>
      <w:r w:rsidR="00B13CC5" w:rsidRPr="00501FFD">
        <w:rPr>
          <w:b/>
          <w:bCs/>
          <w:lang w:val="id-ID"/>
        </w:rPr>
        <w:t>email, phone number, and address</w:t>
      </w:r>
      <w:r w:rsidR="00B13CC5" w:rsidRPr="000A0BAA">
        <w:rPr>
          <w:lang w:val="id-ID"/>
        </w:rPr>
        <w:t xml:space="preserve">. </w:t>
      </w:r>
      <w:r w:rsidRPr="000A0BAA">
        <w:rPr>
          <w:lang w:val="id-ID"/>
        </w:rPr>
        <w:t xml:space="preserve">Every </w:t>
      </w:r>
      <w:r w:rsidR="00886B1A" w:rsidRPr="000A0BAA">
        <w:rPr>
          <w:lang w:val="id-ID"/>
        </w:rPr>
        <w:t>vendor</w:t>
      </w:r>
      <w:r w:rsidRPr="000A0BAA">
        <w:rPr>
          <w:lang w:val="id-ID"/>
        </w:rPr>
        <w:t xml:space="preserve"> has an identification number with the following format:</w:t>
      </w:r>
    </w:p>
    <w:p w14:paraId="75BD7F3E" w14:textId="77777777" w:rsidR="000C545D" w:rsidRPr="000A0BAA" w:rsidRDefault="000C545D" w:rsidP="000C545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0F78D43B" wp14:editId="2972A2FE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82D7" w14:textId="60E7C99C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DB08AB">
                              <w:t>VE</w:t>
                            </w:r>
                            <w:r>
                              <w:t>XXX”</w:t>
                            </w:r>
                          </w:p>
                          <w:p w14:paraId="6E5A2E4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8D43B" id="Text Box 3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3kIBP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1F5A82D7" w14:textId="60E7C99C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DB08AB">
                        <w:t>VE</w:t>
                      </w:r>
                      <w:r>
                        <w:t>XXX”</w:t>
                      </w:r>
                    </w:p>
                    <w:p w14:paraId="6E5A2E4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499ED" w14:textId="7FE9CC65" w:rsidR="00A1551C" w:rsidRPr="00CE1AB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Supplier can sell </w:t>
      </w:r>
      <w:r w:rsidRPr="000A0BAA">
        <w:rPr>
          <w:b/>
          <w:lang w:val="id-ID"/>
        </w:rPr>
        <w:t>more than one</w:t>
      </w:r>
      <w:r w:rsidR="00D05CB6" w:rsidRPr="000A0BAA">
        <w:rPr>
          <w:b/>
          <w:lang w:val="id-ID"/>
        </w:rPr>
        <w:t xml:space="preserve"> kind of</w:t>
      </w:r>
      <w:r w:rsidRPr="000A0BAA">
        <w:rPr>
          <w:b/>
          <w:lang w:val="id-ID"/>
        </w:rPr>
        <w:t xml:space="preserve"> </w:t>
      </w:r>
      <w:r w:rsidR="00D05CB6" w:rsidRPr="000A0BAA">
        <w:rPr>
          <w:b/>
          <w:lang w:val="id-ID"/>
        </w:rPr>
        <w:t>phone</w:t>
      </w:r>
      <w:r w:rsidRPr="000A0BAA">
        <w:rPr>
          <w:lang w:val="id-ID"/>
        </w:rPr>
        <w:t xml:space="preserve"> in every transaction.</w:t>
      </w:r>
    </w:p>
    <w:p w14:paraId="27B6547C" w14:textId="77777777" w:rsidR="00A1551C" w:rsidRPr="000A0BAA" w:rsidRDefault="00A1551C" w:rsidP="000C545D">
      <w:pPr>
        <w:spacing w:line="360" w:lineRule="auto"/>
        <w:jc w:val="both"/>
        <w:rPr>
          <w:lang w:val="id-ID"/>
        </w:rPr>
      </w:pPr>
    </w:p>
    <w:p w14:paraId="08AD61D1" w14:textId="77777777" w:rsidR="000C545D" w:rsidRPr="000A0BAA" w:rsidRDefault="000C545D" w:rsidP="000C545D">
      <w:pPr>
        <w:spacing w:line="360" w:lineRule="auto"/>
        <w:jc w:val="both"/>
        <w:rPr>
          <w:b/>
          <w:lang w:val="id-ID"/>
        </w:rPr>
      </w:pPr>
      <w:r w:rsidRPr="000A0BAA">
        <w:rPr>
          <w:b/>
          <w:lang w:val="id-ID"/>
        </w:rPr>
        <w:t>Notes:</w:t>
      </w:r>
    </w:p>
    <w:p w14:paraId="4CDA0312" w14:textId="666DC803" w:rsidR="0073779E" w:rsidRPr="000A0BAA" w:rsidRDefault="00325F6B" w:rsidP="009827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 xml:space="preserve">Customer </w:t>
      </w:r>
      <w:r w:rsidR="0073779E" w:rsidRPr="000A0BAA">
        <w:rPr>
          <w:lang w:val="id-ID"/>
        </w:rPr>
        <w:t>n</w:t>
      </w:r>
      <w:r w:rsidRPr="000A0BAA">
        <w:rPr>
          <w:lang w:val="id-ID"/>
        </w:rPr>
        <w:t>ame length must be 3 or more characters</w:t>
      </w:r>
      <w:r w:rsidR="008A2ECE" w:rsidRPr="000A0BAA">
        <w:rPr>
          <w:lang w:val="id-ID"/>
        </w:rPr>
        <w:t>.</w:t>
      </w:r>
    </w:p>
    <w:p w14:paraId="7CB700AB" w14:textId="71B21A8A" w:rsidR="008A2ECE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Customer email must be end with either ‘@bluejack.com’ or ‘@sunib.edu’.</w:t>
      </w:r>
    </w:p>
    <w:p w14:paraId="69E12BB2" w14:textId="2AB05AEC" w:rsidR="00325F6B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Customer gender must be either “Male” or “Female” (without quote).</w:t>
      </w:r>
    </w:p>
    <w:p w14:paraId="7F27102D" w14:textId="4B14CF5A" w:rsidR="008A2ECE" w:rsidRPr="000A0BAA" w:rsidRDefault="00C8438A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>
        <w:t>Staff Year of Date of Birth must be more or equals of 1960</w:t>
      </w:r>
    </w:p>
    <w:p w14:paraId="18A48F9A" w14:textId="43889E45" w:rsidR="008A2ECE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Staff email must be end with either ‘@bluejack.com’ or ‘@sunib.edu’.</w:t>
      </w:r>
    </w:p>
    <w:p w14:paraId="7C25C728" w14:textId="203CCB67" w:rsidR="008A2ECE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Staff gender must be either “Male” or “Female” (without quote).</w:t>
      </w:r>
    </w:p>
    <w:p w14:paraId="59643797" w14:textId="21695F2E" w:rsidR="009A0841" w:rsidRPr="000A0BAA" w:rsidRDefault="009A0841" w:rsidP="009A084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Vendor email must be end with either ‘@bluejack.com’ or ‘@sunib.edu’.</w:t>
      </w:r>
    </w:p>
    <w:p w14:paraId="4A9CDF15" w14:textId="0C9EEFCC" w:rsidR="008A2ECE" w:rsidRPr="000A0BAA" w:rsidRDefault="0098274D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lang w:val="id-ID"/>
        </w:rPr>
      </w:pPr>
      <w:r w:rsidRPr="000A0BAA">
        <w:rPr>
          <w:bCs/>
          <w:lang w:val="id-ID"/>
        </w:rPr>
        <w:lastRenderedPageBreak/>
        <w:t xml:space="preserve">Phone price must be </w:t>
      </w:r>
      <w:r w:rsidR="00250D1D" w:rsidRPr="000A0BAA">
        <w:rPr>
          <w:bCs/>
          <w:lang w:val="id-ID"/>
        </w:rPr>
        <w:t>between</w:t>
      </w:r>
      <w:r w:rsidRPr="000A0BAA">
        <w:rPr>
          <w:bCs/>
          <w:lang w:val="id-ID"/>
        </w:rPr>
        <w:t xml:space="preserve"> 100000</w:t>
      </w:r>
      <w:r w:rsidR="00250D1D" w:rsidRPr="000A0BAA">
        <w:rPr>
          <w:bCs/>
          <w:lang w:val="id-ID"/>
        </w:rPr>
        <w:t xml:space="preserve"> and 40000000</w:t>
      </w:r>
    </w:p>
    <w:p w14:paraId="4709E562" w14:textId="271713F3" w:rsidR="0098274D" w:rsidRPr="000A0BAA" w:rsidRDefault="00075DD3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lang w:val="id-ID"/>
        </w:rPr>
      </w:pPr>
      <w:r w:rsidRPr="000A0BAA">
        <w:rPr>
          <w:bCs/>
          <w:lang w:val="id-ID"/>
        </w:rPr>
        <w:t>All data must be completely filled</w:t>
      </w:r>
    </w:p>
    <w:p w14:paraId="05CF4F6D" w14:textId="04321ACF" w:rsidR="00717703" w:rsidRPr="000A0BAA" w:rsidRDefault="00717703" w:rsidP="0071770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bCs/>
          <w:lang w:val="id-ID"/>
        </w:rPr>
        <w:t xml:space="preserve">any changes </w:t>
      </w:r>
      <w:r w:rsidR="0039278F" w:rsidRPr="000A0BAA">
        <w:rPr>
          <w:bCs/>
          <w:lang w:val="id-ID"/>
        </w:rPr>
        <w:t xml:space="preserve">happen </w:t>
      </w:r>
      <w:r w:rsidRPr="000A0BAA">
        <w:rPr>
          <w:bCs/>
          <w:lang w:val="id-ID"/>
        </w:rPr>
        <w:t>to a data</w:t>
      </w:r>
      <w:r w:rsidR="005F1047" w:rsidRPr="000A0BAA">
        <w:rPr>
          <w:bCs/>
          <w:lang w:val="id-ID"/>
        </w:rPr>
        <w:t xml:space="preserve"> </w:t>
      </w:r>
      <w:r w:rsidR="00255F34" w:rsidRPr="000A0BAA">
        <w:rPr>
          <w:bCs/>
          <w:lang w:val="id-ID"/>
        </w:rPr>
        <w:t>can</w:t>
      </w:r>
      <w:r w:rsidRPr="000A0BAA">
        <w:rPr>
          <w:bCs/>
          <w:lang w:val="id-ID"/>
        </w:rPr>
        <w:t xml:space="preserve"> affect the other data</w:t>
      </w:r>
    </w:p>
    <w:p w14:paraId="6DB42AB2" w14:textId="0C822442" w:rsidR="007C3D2F" w:rsidRPr="000A0BAA" w:rsidRDefault="00DA126F" w:rsidP="00717703">
      <w:pPr>
        <w:pStyle w:val="ListParagraph"/>
        <w:spacing w:line="360" w:lineRule="auto"/>
        <w:jc w:val="both"/>
        <w:rPr>
          <w:b/>
          <w:lang w:val="id-ID"/>
        </w:rPr>
      </w:pPr>
      <w:r w:rsidRPr="000A0BAA">
        <w:rPr>
          <w:bCs/>
          <w:lang w:val="id-ID"/>
        </w:rPr>
        <w:t xml:space="preserve">example: </w:t>
      </w:r>
      <w:r w:rsidR="005225C8" w:rsidRPr="000A0BAA">
        <w:rPr>
          <w:bCs/>
          <w:lang w:val="id-ID"/>
        </w:rPr>
        <w:t xml:space="preserve">if a </w:t>
      </w:r>
      <w:r w:rsidR="00232E6F" w:rsidRPr="000A0BAA">
        <w:rPr>
          <w:bCs/>
          <w:lang w:val="id-ID"/>
        </w:rPr>
        <w:t>data</w:t>
      </w:r>
      <w:r w:rsidR="00C4617A" w:rsidRPr="000A0BAA">
        <w:rPr>
          <w:bCs/>
          <w:lang w:val="id-ID"/>
        </w:rPr>
        <w:t xml:space="preserve"> </w:t>
      </w:r>
      <w:r w:rsidR="005225C8" w:rsidRPr="000A0BAA">
        <w:rPr>
          <w:bCs/>
          <w:lang w:val="id-ID"/>
        </w:rPr>
        <w:t xml:space="preserve">is deleted, </w:t>
      </w:r>
      <w:r w:rsidR="001F139E" w:rsidRPr="000A0BAA">
        <w:rPr>
          <w:bCs/>
          <w:lang w:val="id-ID"/>
        </w:rPr>
        <w:t>other data</w:t>
      </w:r>
      <w:r w:rsidR="003B4F1E" w:rsidRPr="000A0BAA">
        <w:rPr>
          <w:bCs/>
          <w:lang w:val="id-ID"/>
        </w:rPr>
        <w:t xml:space="preserve"> </w:t>
      </w:r>
      <w:r w:rsidR="00F11CAC" w:rsidRPr="000A0BAA">
        <w:rPr>
          <w:bCs/>
          <w:lang w:val="id-ID"/>
        </w:rPr>
        <w:t>as well as</w:t>
      </w:r>
      <w:r w:rsidR="00035487" w:rsidRPr="000A0BAA">
        <w:rPr>
          <w:bCs/>
          <w:lang w:val="id-ID"/>
        </w:rPr>
        <w:t xml:space="preserve"> transaction</w:t>
      </w:r>
      <w:r w:rsidR="006021A5" w:rsidRPr="000A0BAA">
        <w:rPr>
          <w:bCs/>
          <w:lang w:val="id-ID"/>
        </w:rPr>
        <w:t>s</w:t>
      </w:r>
      <w:r w:rsidR="00035487" w:rsidRPr="000A0BAA">
        <w:rPr>
          <w:bCs/>
          <w:lang w:val="id-ID"/>
        </w:rPr>
        <w:t xml:space="preserve"> </w:t>
      </w:r>
      <w:r w:rsidR="003B07BD" w:rsidRPr="000A0BAA">
        <w:rPr>
          <w:bCs/>
          <w:lang w:val="id-ID"/>
        </w:rPr>
        <w:t>related</w:t>
      </w:r>
      <w:r w:rsidR="003B4F1E" w:rsidRPr="000A0BAA">
        <w:rPr>
          <w:bCs/>
          <w:lang w:val="id-ID"/>
        </w:rPr>
        <w:t xml:space="preserve"> </w:t>
      </w:r>
      <w:r w:rsidR="00E110DE" w:rsidRPr="000A0BAA">
        <w:rPr>
          <w:bCs/>
          <w:lang w:val="id-ID"/>
        </w:rPr>
        <w:t>will be deleted</w:t>
      </w:r>
      <w:r w:rsidR="00665252" w:rsidRPr="000A0BAA">
        <w:rPr>
          <w:bCs/>
          <w:lang w:val="id-ID"/>
        </w:rPr>
        <w:t>, this works too for the update</w:t>
      </w:r>
    </w:p>
    <w:p w14:paraId="6CCC615B" w14:textId="77777777" w:rsidR="000918D7" w:rsidRPr="000A0BAA" w:rsidRDefault="000918D7" w:rsidP="00325F6B">
      <w:pPr>
        <w:pStyle w:val="ListParagraph"/>
        <w:spacing w:line="360" w:lineRule="auto"/>
        <w:jc w:val="both"/>
        <w:rPr>
          <w:b/>
          <w:lang w:val="id-ID"/>
        </w:rPr>
      </w:pPr>
    </w:p>
    <w:p w14:paraId="14B1F6A0" w14:textId="77777777" w:rsidR="000C545D" w:rsidRPr="000A0BAA" w:rsidRDefault="000C545D" w:rsidP="000C545D">
      <w:pPr>
        <w:spacing w:line="360" w:lineRule="auto"/>
        <w:ind w:firstLine="720"/>
        <w:jc w:val="both"/>
        <w:rPr>
          <w:lang w:val="id-ID"/>
        </w:rPr>
      </w:pPr>
    </w:p>
    <w:p w14:paraId="0A4F19FE" w14:textId="4CB933FD" w:rsidR="000C545D" w:rsidRPr="000A0BAA" w:rsidRDefault="000C545D" w:rsidP="000C545D">
      <w:pPr>
        <w:spacing w:line="360" w:lineRule="auto"/>
        <w:ind w:firstLine="720"/>
        <w:jc w:val="both"/>
        <w:rPr>
          <w:lang w:val="id-ID"/>
        </w:rPr>
      </w:pPr>
      <w:r w:rsidRPr="000A0BAA">
        <w:rPr>
          <w:lang w:val="id-ID"/>
        </w:rPr>
        <w:t xml:space="preserve">Now </w:t>
      </w:r>
      <w:r w:rsidR="006936EB" w:rsidRPr="000A0BAA">
        <w:rPr>
          <w:b/>
          <w:lang w:val="id-ID"/>
        </w:rPr>
        <w:t>FlexPhone</w:t>
      </w:r>
      <w:r w:rsidRPr="000A0BAA">
        <w:rPr>
          <w:lang w:val="id-ID"/>
        </w:rPr>
        <w:t xml:space="preserve"> still using manual management system to maintain the </w:t>
      </w:r>
      <w:r w:rsidRPr="000A0BAA">
        <w:rPr>
          <w:b/>
          <w:lang w:val="id-ID"/>
        </w:rPr>
        <w:t xml:space="preserve">sales </w:t>
      </w:r>
      <w:r w:rsidRPr="000A0BAA">
        <w:rPr>
          <w:lang w:val="id-ID"/>
        </w:rPr>
        <w:t>and</w:t>
      </w:r>
      <w:r w:rsidRPr="000A0BAA">
        <w:rPr>
          <w:b/>
          <w:lang w:val="id-ID"/>
        </w:rPr>
        <w:t xml:space="preserve"> purchase transactions</w:t>
      </w:r>
      <w:r w:rsidRPr="000A0BAA">
        <w:rPr>
          <w:lang w:val="id-ID"/>
        </w:rPr>
        <w:t xml:space="preserve">. You as </w:t>
      </w:r>
      <w:r w:rsidR="0001765D" w:rsidRPr="000A0BAA">
        <w:rPr>
          <w:lang w:val="id-ID"/>
        </w:rPr>
        <w:t>his best buddy</w:t>
      </w:r>
      <w:r w:rsidRPr="000A0BAA">
        <w:rPr>
          <w:lang w:val="id-ID"/>
        </w:rPr>
        <w:t xml:space="preserve"> wants to help </w:t>
      </w:r>
      <w:r w:rsidR="00131481" w:rsidRPr="000A0BAA">
        <w:rPr>
          <w:b/>
          <w:lang w:val="id-ID"/>
        </w:rPr>
        <w:t>Flex</w:t>
      </w:r>
      <w:r w:rsidR="00BF6BD9" w:rsidRPr="000A0BAA">
        <w:rPr>
          <w:b/>
          <w:lang w:val="id-ID"/>
        </w:rPr>
        <w:t>Phone</w:t>
      </w:r>
      <w:r w:rsidRPr="000A0BAA">
        <w:rPr>
          <w:lang w:val="id-ID"/>
        </w:rPr>
        <w:t xml:space="preserve"> to create a database system that can store data and maintain the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 The tasks that you must do are:</w:t>
      </w:r>
    </w:p>
    <w:p w14:paraId="17A4CBCA" w14:textId="77777777" w:rsidR="000C545D" w:rsidRPr="000A0BAA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Create Entity Relationship Diagram to maintain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</w:t>
      </w:r>
    </w:p>
    <w:p w14:paraId="282AC5CC" w14:textId="77777777" w:rsidR="000C545D" w:rsidRPr="000A0BAA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Create a database system using DDL syntax that relevant with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</w:t>
      </w:r>
    </w:p>
    <w:p w14:paraId="0BF2EC8B" w14:textId="77777777" w:rsidR="000C545D" w:rsidRPr="000A0BAA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>Create query using DML syntax to fill the tables in database systems with data based on the following conditions</w:t>
      </w:r>
      <w:r w:rsidR="000C545D" w:rsidRPr="000A0BAA">
        <w:rPr>
          <w:lang w:val="id-ID"/>
        </w:rPr>
        <w:t>:</w:t>
      </w:r>
    </w:p>
    <w:p w14:paraId="01694447" w14:textId="4FC5FA0A" w:rsidR="000C545D" w:rsidRPr="000A0BAA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Master</w:t>
      </w:r>
      <w:r w:rsidRPr="000A0BAA">
        <w:rPr>
          <w:lang w:val="id-ID"/>
        </w:rPr>
        <w:t xml:space="preserve"> table must be filled with more than or equals 1</w:t>
      </w:r>
      <w:r w:rsidR="00AB6A43" w:rsidRPr="000A0BAA">
        <w:rPr>
          <w:lang w:val="id-ID"/>
        </w:rPr>
        <w:t>0</w:t>
      </w:r>
      <w:r w:rsidRPr="000A0BAA">
        <w:rPr>
          <w:lang w:val="id-ID"/>
        </w:rPr>
        <w:t xml:space="preserve"> data.</w:t>
      </w:r>
    </w:p>
    <w:p w14:paraId="3E6CF89D" w14:textId="77777777" w:rsidR="000C545D" w:rsidRPr="000A0BAA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Transaction</w:t>
      </w:r>
      <w:r w:rsidRPr="000A0BAA">
        <w:rPr>
          <w:lang w:val="id-ID"/>
        </w:rPr>
        <w:t xml:space="preserve"> table must be filled with more than or equals 15 data.</w:t>
      </w:r>
    </w:p>
    <w:p w14:paraId="6A8A371F" w14:textId="661801CD" w:rsidR="000C545D" w:rsidRPr="000A0BAA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Transaction detail</w:t>
      </w:r>
      <w:r w:rsidRPr="000A0BAA">
        <w:rPr>
          <w:lang w:val="id-ID"/>
        </w:rPr>
        <w:t xml:space="preserve"> table must be filled with more than or equals 25 data.</w:t>
      </w:r>
    </w:p>
    <w:p w14:paraId="53718291" w14:textId="77777777" w:rsidR="00AA46AD" w:rsidRPr="000A0BAA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Create query using DML syntax to simulate the transactions process for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</w:t>
      </w:r>
      <w:r w:rsidR="00587EA9" w:rsidRPr="000A0BAA">
        <w:rPr>
          <w:lang w:val="id-ID"/>
        </w:rPr>
        <w:t xml:space="preserve"> </w:t>
      </w:r>
    </w:p>
    <w:p w14:paraId="44AADA81" w14:textId="77777777" w:rsidR="00587EA9" w:rsidRPr="000A0BAA" w:rsidRDefault="00587EA9" w:rsidP="00587EA9">
      <w:pPr>
        <w:pStyle w:val="ListParagraph"/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Note</w:t>
      </w:r>
      <w:r w:rsidRPr="000A0BAA">
        <w:rPr>
          <w:lang w:val="id-ID"/>
        </w:rPr>
        <w:t xml:space="preserve">: DML syntax to </w:t>
      </w:r>
      <w:r w:rsidRPr="000A0BAA">
        <w:rPr>
          <w:b/>
          <w:lang w:val="id-ID"/>
        </w:rPr>
        <w:t>fill database</w:t>
      </w:r>
      <w:r w:rsidRPr="000A0BAA">
        <w:rPr>
          <w:lang w:val="id-ID"/>
        </w:rPr>
        <w:t xml:space="preserve"> and DML syntax to </w:t>
      </w:r>
      <w:r w:rsidRPr="000A0BAA">
        <w:rPr>
          <w:b/>
          <w:lang w:val="id-ID"/>
        </w:rPr>
        <w:t>simulate</w:t>
      </w:r>
      <w:r w:rsidRPr="000A0BAA">
        <w:rPr>
          <w:lang w:val="id-ID"/>
        </w:rPr>
        <w:t xml:space="preserve"> the </w:t>
      </w:r>
      <w:r w:rsidRPr="000A0BAA">
        <w:rPr>
          <w:b/>
          <w:lang w:val="id-ID"/>
        </w:rPr>
        <w:t>transactions process</w:t>
      </w:r>
      <w:r w:rsidRPr="000A0BAA">
        <w:rPr>
          <w:lang w:val="id-ID"/>
        </w:rPr>
        <w:t xml:space="preserve"> should be a </w:t>
      </w:r>
      <w:r w:rsidRPr="000A0BAA">
        <w:rPr>
          <w:b/>
          <w:lang w:val="id-ID"/>
        </w:rPr>
        <w:t>different query</w:t>
      </w:r>
      <w:r w:rsidRPr="000A0BAA">
        <w:rPr>
          <w:lang w:val="id-ID"/>
        </w:rPr>
        <w:t>.</w:t>
      </w:r>
    </w:p>
    <w:p w14:paraId="09A4193C" w14:textId="5D48AC6A" w:rsidR="00352421" w:rsidRPr="00352421" w:rsidRDefault="000C545D" w:rsidP="00352421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To support database management process in </w:t>
      </w:r>
      <w:r w:rsidR="00F2607E" w:rsidRPr="000A0BAA">
        <w:rPr>
          <w:b/>
          <w:lang w:val="id-ID"/>
        </w:rPr>
        <w:t>FlexPhone</w:t>
      </w:r>
      <w:r w:rsidR="002B0507" w:rsidRPr="000A0BAA">
        <w:rPr>
          <w:b/>
          <w:lang w:val="id-ID"/>
        </w:rPr>
        <w:t>,</w:t>
      </w:r>
      <w:r w:rsidRPr="000A0BAA">
        <w:rPr>
          <w:b/>
          <w:lang w:val="id-ID"/>
        </w:rPr>
        <w:t xml:space="preserve"> </w:t>
      </w:r>
      <w:r w:rsidR="002B0507" w:rsidRPr="000A0BAA">
        <w:rPr>
          <w:lang w:val="id-ID"/>
        </w:rPr>
        <w:t>Felix</w:t>
      </w:r>
      <w:r w:rsidRPr="000A0BAA">
        <w:rPr>
          <w:lang w:val="id-ID"/>
        </w:rPr>
        <w:t xml:space="preserve"> asked you to provide some query that resulting important data. The requirements that asked from </w:t>
      </w:r>
      <w:r w:rsidR="001C525D" w:rsidRPr="000A0BAA">
        <w:rPr>
          <w:lang w:val="id-ID"/>
        </w:rPr>
        <w:t>him</w:t>
      </w:r>
      <w:r w:rsidRPr="000A0BAA">
        <w:rPr>
          <w:lang w:val="id-ID"/>
        </w:rPr>
        <w:t xml:space="preserve"> are:</w:t>
      </w:r>
    </w:p>
    <w:p w14:paraId="2D0956E1" w14:textId="475B839E" w:rsidR="000D4A68" w:rsidRPr="000A0BAA" w:rsidRDefault="007B3BDC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1. </w:t>
      </w:r>
      <w:r w:rsidR="00250D1D" w:rsidRPr="000A0BAA">
        <w:rPr>
          <w:lang w:val="id-ID"/>
        </w:rPr>
        <w:t xml:space="preserve"> Display ID </w:t>
      </w:r>
      <w:r w:rsidR="00A44E01" w:rsidRPr="000A0BAA">
        <w:rPr>
          <w:lang w:val="id-ID"/>
        </w:rPr>
        <w:t xml:space="preserve">(Obtained from </w:t>
      </w:r>
      <w:r w:rsidR="006207A2" w:rsidRPr="000A0BAA">
        <w:rPr>
          <w:lang w:val="id-ID"/>
        </w:rPr>
        <w:t>word ‘Customer’</w:t>
      </w:r>
      <w:r w:rsidR="00802FA6" w:rsidRPr="000A0BAA">
        <w:rPr>
          <w:lang w:val="id-ID"/>
        </w:rPr>
        <w:t xml:space="preserve"> and the last number of </w:t>
      </w:r>
      <w:r w:rsidR="008C6FB1">
        <w:t>C</w:t>
      </w:r>
      <w:r w:rsidR="00802FA6" w:rsidRPr="000A0BAA">
        <w:rPr>
          <w:lang w:val="id-ID"/>
        </w:rPr>
        <w:t xml:space="preserve">ustomer </w:t>
      </w:r>
      <w:r w:rsidR="008C6FB1">
        <w:t>ID</w:t>
      </w:r>
      <w:r w:rsidR="00213E5F" w:rsidRPr="000A0BAA">
        <w:rPr>
          <w:lang w:val="id-ID"/>
        </w:rPr>
        <w:t>)</w:t>
      </w:r>
      <w:r w:rsidR="0093522A" w:rsidRPr="000A0BAA">
        <w:rPr>
          <w:lang w:val="id-ID"/>
        </w:rPr>
        <w:t>, Cus</w:t>
      </w:r>
      <w:r w:rsidR="00802FA6" w:rsidRPr="000A0BAA">
        <w:rPr>
          <w:lang w:val="id-ID"/>
        </w:rPr>
        <w:t xml:space="preserve">tomerName, CustomerGender, and total amount of </w:t>
      </w:r>
      <w:r w:rsidR="003D750B" w:rsidRPr="000A0BAA">
        <w:rPr>
          <w:lang w:val="id-ID"/>
        </w:rPr>
        <w:t>spending</w:t>
      </w:r>
      <w:r w:rsidR="00846D69" w:rsidRPr="000A0BAA">
        <w:rPr>
          <w:lang w:val="id-ID"/>
        </w:rPr>
        <w:t xml:space="preserve"> (Obtained from</w:t>
      </w:r>
      <w:r w:rsidR="002911AA" w:rsidRPr="000A0BAA">
        <w:rPr>
          <w:lang w:val="id-ID"/>
        </w:rPr>
        <w:t xml:space="preserve"> </w:t>
      </w:r>
      <w:r w:rsidR="00931BF6" w:rsidRPr="000A0BAA">
        <w:rPr>
          <w:lang w:val="id-ID"/>
        </w:rPr>
        <w:t>sum of all phone price times quantity</w:t>
      </w:r>
      <w:r w:rsidR="00846D69" w:rsidRPr="000A0BAA">
        <w:rPr>
          <w:lang w:val="id-ID"/>
        </w:rPr>
        <w:t>)</w:t>
      </w:r>
      <w:r w:rsidR="003D750B" w:rsidRPr="000A0BAA">
        <w:rPr>
          <w:lang w:val="id-ID"/>
        </w:rPr>
        <w:t xml:space="preserve"> that have been don</w:t>
      </w:r>
      <w:r w:rsidR="00846D69" w:rsidRPr="000A0BAA">
        <w:rPr>
          <w:lang w:val="id-ID"/>
        </w:rPr>
        <w:t>e</w:t>
      </w:r>
      <w:r w:rsidR="003D750B" w:rsidRPr="000A0BAA">
        <w:rPr>
          <w:lang w:val="id-ID"/>
        </w:rPr>
        <w:t xml:space="preserve"> by the </w:t>
      </w:r>
      <w:r w:rsidR="009C7A31" w:rsidRPr="000A0BAA">
        <w:rPr>
          <w:lang w:val="id-ID"/>
        </w:rPr>
        <w:t xml:space="preserve">that </w:t>
      </w:r>
      <w:r w:rsidR="003D750B" w:rsidRPr="000A0BAA">
        <w:rPr>
          <w:lang w:val="id-ID"/>
        </w:rPr>
        <w:t>customer</w:t>
      </w:r>
      <w:r w:rsidR="004A63C3" w:rsidRPr="000A0BAA">
        <w:rPr>
          <w:lang w:val="id-ID"/>
        </w:rPr>
        <w:t>.</w:t>
      </w:r>
    </w:p>
    <w:p w14:paraId="18656FE4" w14:textId="77777777" w:rsidR="004A63C3" w:rsidRPr="000A0BAA" w:rsidRDefault="004A63C3" w:rsidP="00484FB2">
      <w:pPr>
        <w:adjustRightInd w:val="0"/>
        <w:spacing w:line="360" w:lineRule="auto"/>
        <w:ind w:left="720"/>
        <w:rPr>
          <w:lang w:val="id-ID"/>
        </w:rPr>
      </w:pPr>
    </w:p>
    <w:p w14:paraId="13E96BF8" w14:textId="159AA332" w:rsidR="000D4A68" w:rsidRPr="000A0BAA" w:rsidRDefault="000D4A68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2.</w:t>
      </w:r>
      <w:r w:rsidR="00EE7769" w:rsidRPr="000A0BAA">
        <w:rPr>
          <w:lang w:val="id-ID"/>
        </w:rPr>
        <w:t xml:space="preserve"> Display Staff</w:t>
      </w:r>
      <w:r w:rsidR="00CC0A64" w:rsidRPr="000A0BAA">
        <w:rPr>
          <w:lang w:val="id-ID"/>
        </w:rPr>
        <w:t xml:space="preserve"> </w:t>
      </w:r>
      <w:r w:rsidR="00EE7769" w:rsidRPr="000A0BAA">
        <w:rPr>
          <w:lang w:val="id-ID"/>
        </w:rPr>
        <w:t xml:space="preserve">ID, </w:t>
      </w:r>
      <w:r w:rsidR="00886635" w:rsidRPr="000A0BAA">
        <w:rPr>
          <w:lang w:val="id-ID"/>
        </w:rPr>
        <w:t xml:space="preserve">Name (Obtained from </w:t>
      </w:r>
      <w:r w:rsidR="00EE7769" w:rsidRPr="000A0BAA">
        <w:rPr>
          <w:lang w:val="id-ID"/>
        </w:rPr>
        <w:t>the first name of the Staff</w:t>
      </w:r>
      <w:r w:rsidR="009756EF" w:rsidRPr="000A0BAA">
        <w:rPr>
          <w:lang w:val="id-ID"/>
        </w:rPr>
        <w:t>)</w:t>
      </w:r>
      <w:r w:rsidR="00CC0A64" w:rsidRPr="000A0BAA">
        <w:rPr>
          <w:lang w:val="id-ID"/>
        </w:rPr>
        <w:t xml:space="preserve">, </w:t>
      </w:r>
      <w:r w:rsidR="0085738C" w:rsidRPr="000A0BAA">
        <w:rPr>
          <w:lang w:val="id-ID"/>
        </w:rPr>
        <w:t xml:space="preserve">and the </w:t>
      </w:r>
      <w:r w:rsidR="00886635" w:rsidRPr="000A0BAA">
        <w:rPr>
          <w:lang w:val="id-ID"/>
        </w:rPr>
        <w:t>Customer Count</w:t>
      </w:r>
      <w:r w:rsidR="0085738C" w:rsidRPr="000A0BAA">
        <w:rPr>
          <w:lang w:val="id-ID"/>
        </w:rPr>
        <w:t xml:space="preserve"> </w:t>
      </w:r>
      <w:r w:rsidR="00AB78C2" w:rsidRPr="000A0BAA">
        <w:rPr>
          <w:lang w:val="id-ID"/>
        </w:rPr>
        <w:t>(</w:t>
      </w:r>
      <w:r w:rsidR="00BF5A0F" w:rsidRPr="000A0BAA">
        <w:rPr>
          <w:lang w:val="id-ID"/>
        </w:rPr>
        <w:t>obtained from the total of customer that made transaction with that staff</w:t>
      </w:r>
      <w:r w:rsidR="00AB78C2" w:rsidRPr="000A0BAA">
        <w:rPr>
          <w:lang w:val="id-ID"/>
        </w:rPr>
        <w:t>)</w:t>
      </w:r>
      <w:r w:rsidR="00BF5A0F" w:rsidRPr="000A0BAA">
        <w:rPr>
          <w:lang w:val="id-ID"/>
        </w:rPr>
        <w:t xml:space="preserve"> </w:t>
      </w:r>
      <w:r w:rsidR="006510DE" w:rsidRPr="000A0BAA">
        <w:rPr>
          <w:lang w:val="id-ID"/>
        </w:rPr>
        <w:t xml:space="preserve">for </w:t>
      </w:r>
      <w:r w:rsidR="00AF1404" w:rsidRPr="000A0BAA">
        <w:rPr>
          <w:lang w:val="id-ID"/>
        </w:rPr>
        <w:t xml:space="preserve">the </w:t>
      </w:r>
      <w:r w:rsidR="009B1E38" w:rsidRPr="000A0BAA">
        <w:rPr>
          <w:lang w:val="id-ID"/>
        </w:rPr>
        <w:t>staff who</w:t>
      </w:r>
      <w:r w:rsidR="004A63C3" w:rsidRPr="000A0BAA">
        <w:rPr>
          <w:lang w:val="id-ID"/>
        </w:rPr>
        <w:t>se name contain at least 2 words.</w:t>
      </w:r>
    </w:p>
    <w:p w14:paraId="4BAA4F02" w14:textId="77777777" w:rsidR="004A63C3" w:rsidRPr="000A0BAA" w:rsidRDefault="004A63C3" w:rsidP="00484FB2">
      <w:pPr>
        <w:adjustRightInd w:val="0"/>
        <w:spacing w:line="360" w:lineRule="auto"/>
        <w:ind w:left="720"/>
        <w:rPr>
          <w:lang w:val="id-ID"/>
        </w:rPr>
      </w:pPr>
    </w:p>
    <w:p w14:paraId="4D4A8D16" w14:textId="05ACBF0C" w:rsidR="004A63C3" w:rsidRPr="000A0BAA" w:rsidRDefault="004A63C3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3. Display </w:t>
      </w:r>
      <w:r w:rsidR="005F6A78" w:rsidRPr="000A0BAA">
        <w:rPr>
          <w:lang w:val="id-ID"/>
        </w:rPr>
        <w:t xml:space="preserve">Customer ID </w:t>
      </w:r>
      <w:r w:rsidR="006D02E8" w:rsidRPr="000A0BAA">
        <w:rPr>
          <w:lang w:val="id-ID"/>
        </w:rPr>
        <w:t xml:space="preserve">(Obtained from word ‘Customer’ and the last number of </w:t>
      </w:r>
      <w:r w:rsidR="008C6FB1">
        <w:t>C</w:t>
      </w:r>
      <w:r w:rsidR="006D02E8" w:rsidRPr="000A0BAA">
        <w:rPr>
          <w:lang w:val="id-ID"/>
        </w:rPr>
        <w:t xml:space="preserve">ustomer </w:t>
      </w:r>
      <w:r w:rsidR="008C6FB1">
        <w:t>ID</w:t>
      </w:r>
      <w:r w:rsidR="006D02E8" w:rsidRPr="000A0BAA">
        <w:rPr>
          <w:lang w:val="id-ID"/>
        </w:rPr>
        <w:t>)</w:t>
      </w:r>
      <w:r w:rsidR="005F6A78" w:rsidRPr="000A0BAA">
        <w:rPr>
          <w:lang w:val="id-ID"/>
        </w:rPr>
        <w:t xml:space="preserve">, Customer Name, Phone Brand, and </w:t>
      </w:r>
      <w:r w:rsidR="00B10C44" w:rsidRPr="000A0BAA">
        <w:rPr>
          <w:lang w:val="id-ID"/>
        </w:rPr>
        <w:t>T</w:t>
      </w:r>
      <w:r w:rsidR="005F6A78" w:rsidRPr="000A0BAA">
        <w:rPr>
          <w:lang w:val="id-ID"/>
        </w:rPr>
        <w:t xml:space="preserve">otal spending </w:t>
      </w:r>
      <w:r w:rsidR="00B10C44" w:rsidRPr="000A0BAA">
        <w:rPr>
          <w:lang w:val="id-ID"/>
        </w:rPr>
        <w:t xml:space="preserve">(Obtained </w:t>
      </w:r>
      <w:r w:rsidR="005F6A78" w:rsidRPr="000A0BAA">
        <w:rPr>
          <w:lang w:val="id-ID"/>
        </w:rPr>
        <w:t>fr</w:t>
      </w:r>
      <w:r w:rsidR="00B10C44" w:rsidRPr="000A0BAA">
        <w:rPr>
          <w:lang w:val="id-ID"/>
        </w:rPr>
        <w:t>om</w:t>
      </w:r>
      <w:r w:rsidR="005F6A78" w:rsidRPr="000A0BAA">
        <w:rPr>
          <w:lang w:val="id-ID"/>
        </w:rPr>
        <w:t xml:space="preserve"> </w:t>
      </w:r>
      <w:r w:rsidR="009D4F1D" w:rsidRPr="000A0BAA">
        <w:rPr>
          <w:lang w:val="id-ID"/>
        </w:rPr>
        <w:t xml:space="preserve">the sum of phone price </w:t>
      </w:r>
      <w:r w:rsidR="009D4F1D" w:rsidRPr="000A0BAA">
        <w:rPr>
          <w:lang w:val="id-ID"/>
        </w:rPr>
        <w:lastRenderedPageBreak/>
        <w:t>and quantity for all phone in that brand</w:t>
      </w:r>
      <w:r w:rsidR="007E29B0" w:rsidRPr="000A0BAA">
        <w:rPr>
          <w:lang w:val="id-ID"/>
        </w:rPr>
        <w:t>)</w:t>
      </w:r>
      <w:r w:rsidR="00067B24" w:rsidRPr="000A0BAA">
        <w:rPr>
          <w:lang w:val="id-ID"/>
        </w:rPr>
        <w:t xml:space="preserve"> for </w:t>
      </w:r>
      <w:r w:rsidR="0010670A" w:rsidRPr="000A0BAA">
        <w:rPr>
          <w:lang w:val="id-ID"/>
        </w:rPr>
        <w:t xml:space="preserve">the customer whose name contain at least 2 words and </w:t>
      </w:r>
      <w:r w:rsidR="000D6027" w:rsidRPr="000A0BAA">
        <w:rPr>
          <w:lang w:val="id-ID"/>
        </w:rPr>
        <w:t>purchase more than 3</w:t>
      </w:r>
      <w:r w:rsidR="00CB5A2E" w:rsidRPr="000A0BAA">
        <w:rPr>
          <w:lang w:val="id-ID"/>
        </w:rPr>
        <w:t xml:space="preserve"> kinds of</w:t>
      </w:r>
      <w:r w:rsidR="000D6027" w:rsidRPr="000A0BAA">
        <w:rPr>
          <w:lang w:val="id-ID"/>
        </w:rPr>
        <w:t xml:space="preserve"> phone</w:t>
      </w:r>
      <w:r w:rsidR="00B57F8F" w:rsidRPr="000A0BAA">
        <w:rPr>
          <w:lang w:val="id-ID"/>
        </w:rPr>
        <w:t>.</w:t>
      </w:r>
    </w:p>
    <w:p w14:paraId="194E6566" w14:textId="77777777" w:rsidR="001C6B6B" w:rsidRPr="000A0BAA" w:rsidRDefault="001C6B6B" w:rsidP="00484FB2">
      <w:pPr>
        <w:adjustRightInd w:val="0"/>
        <w:spacing w:line="360" w:lineRule="auto"/>
        <w:ind w:left="720"/>
        <w:rPr>
          <w:lang w:val="id-ID"/>
        </w:rPr>
      </w:pPr>
    </w:p>
    <w:p w14:paraId="4C81B805" w14:textId="3E3D41B9" w:rsidR="00B57F8F" w:rsidRPr="000A0BAA" w:rsidRDefault="00B57F8F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4</w:t>
      </w:r>
      <w:r w:rsidR="0091097E" w:rsidRPr="000A0BAA">
        <w:rPr>
          <w:lang w:val="id-ID"/>
        </w:rPr>
        <w:t>. Display Staff ID, Email</w:t>
      </w:r>
      <w:r w:rsidR="00766ADF" w:rsidRPr="000A0BAA">
        <w:rPr>
          <w:lang w:val="id-ID"/>
        </w:rPr>
        <w:t xml:space="preserve"> (Obtained from staff Email with the email format changed into @Ymail.com)</w:t>
      </w:r>
      <w:r w:rsidR="006F1B97" w:rsidRPr="000A0BAA">
        <w:rPr>
          <w:lang w:val="id-ID"/>
        </w:rPr>
        <w:t xml:space="preserve">, phone brand, and total </w:t>
      </w:r>
      <w:r w:rsidR="00D654D1" w:rsidRPr="000A0BAA">
        <w:rPr>
          <w:lang w:val="id-ID"/>
        </w:rPr>
        <w:t>selling</w:t>
      </w:r>
      <w:r w:rsidR="00F533C5" w:rsidRPr="000A0BAA">
        <w:rPr>
          <w:lang w:val="id-ID"/>
        </w:rPr>
        <w:t xml:space="preserve"> </w:t>
      </w:r>
      <w:r w:rsidR="000B5D91" w:rsidRPr="000A0BAA">
        <w:rPr>
          <w:lang w:val="id-ID"/>
        </w:rPr>
        <w:t xml:space="preserve">(obtained from sum of the phone price times quantity for all phone in that brand) </w:t>
      </w:r>
      <w:r w:rsidR="00F533C5" w:rsidRPr="000A0BAA">
        <w:rPr>
          <w:lang w:val="id-ID"/>
        </w:rPr>
        <w:t xml:space="preserve">for staff that sell more than 2 </w:t>
      </w:r>
      <w:r w:rsidR="00087D12" w:rsidRPr="000A0BAA">
        <w:rPr>
          <w:lang w:val="id-ID"/>
        </w:rPr>
        <w:t xml:space="preserve">kind of </w:t>
      </w:r>
      <w:r w:rsidR="00F533C5" w:rsidRPr="000A0BAA">
        <w:rPr>
          <w:lang w:val="id-ID"/>
        </w:rPr>
        <w:t>phone</w:t>
      </w:r>
      <w:r w:rsidR="00585635" w:rsidRPr="000A0BAA">
        <w:rPr>
          <w:lang w:val="id-ID"/>
        </w:rPr>
        <w:t>s</w:t>
      </w:r>
      <w:r w:rsidR="000B5D91" w:rsidRPr="000A0BAA">
        <w:rPr>
          <w:lang w:val="id-ID"/>
        </w:rPr>
        <w:t xml:space="preserve"> and order it by staff </w:t>
      </w:r>
      <w:r w:rsidR="00E92E9A" w:rsidRPr="000A0BAA">
        <w:rPr>
          <w:lang w:val="id-ID"/>
        </w:rPr>
        <w:t>ID</w:t>
      </w:r>
      <w:r w:rsidR="000B5D91" w:rsidRPr="000A0BAA">
        <w:rPr>
          <w:lang w:val="id-ID"/>
        </w:rPr>
        <w:t xml:space="preserve"> ascendingly</w:t>
      </w:r>
      <w:r w:rsidR="00634067" w:rsidRPr="000A0BAA">
        <w:rPr>
          <w:lang w:val="id-ID"/>
        </w:rPr>
        <w:t>.</w:t>
      </w:r>
    </w:p>
    <w:p w14:paraId="2ED222DD" w14:textId="77777777" w:rsidR="00366B09" w:rsidRPr="000A0BAA" w:rsidRDefault="00366B09" w:rsidP="00484FB2">
      <w:pPr>
        <w:adjustRightInd w:val="0"/>
        <w:spacing w:line="360" w:lineRule="auto"/>
        <w:ind w:left="720"/>
        <w:rPr>
          <w:lang w:val="id-ID"/>
        </w:rPr>
      </w:pPr>
    </w:p>
    <w:p w14:paraId="550CA997" w14:textId="16CD7A5D" w:rsidR="00366B09" w:rsidRPr="000A0BAA" w:rsidRDefault="00366B09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5.</w:t>
      </w:r>
      <w:r w:rsidR="00024822" w:rsidRPr="000A0BAA">
        <w:rPr>
          <w:lang w:val="id-ID"/>
        </w:rPr>
        <w:t xml:space="preserve"> </w:t>
      </w:r>
      <w:r w:rsidR="002B294F" w:rsidRPr="000A0BAA">
        <w:rPr>
          <w:lang w:val="id-ID"/>
        </w:rPr>
        <w:t>Display Staff Email, Staff Gender. Date of Birth</w:t>
      </w:r>
      <w:r w:rsidR="00CC2C24" w:rsidRPr="000A0BAA">
        <w:rPr>
          <w:lang w:val="id-ID"/>
        </w:rPr>
        <w:t xml:space="preserve"> (Obtained from the staff DOB with the format ‘dd </w:t>
      </w:r>
      <w:r w:rsidR="008C6FB1">
        <w:t>mon</w:t>
      </w:r>
      <w:r w:rsidR="00CC2C24" w:rsidRPr="000A0BAA">
        <w:rPr>
          <w:lang w:val="id-ID"/>
        </w:rPr>
        <w:t xml:space="preserve"> yyyy’)</w:t>
      </w:r>
      <w:r w:rsidR="002B294F" w:rsidRPr="000A0BAA">
        <w:rPr>
          <w:lang w:val="id-ID"/>
        </w:rPr>
        <w:t>, and Salary</w:t>
      </w:r>
      <w:r w:rsidR="00BC44AC" w:rsidRPr="000A0BAA">
        <w:rPr>
          <w:lang w:val="id-ID"/>
        </w:rPr>
        <w:t xml:space="preserve"> </w:t>
      </w:r>
      <w:r w:rsidR="00B83FC0" w:rsidRPr="000A0BAA">
        <w:rPr>
          <w:lang w:val="id-ID"/>
        </w:rPr>
        <w:t xml:space="preserve">(Obtained from </w:t>
      </w:r>
      <w:r w:rsidR="00507BFD" w:rsidRPr="000A0BAA">
        <w:rPr>
          <w:lang w:val="id-ID"/>
        </w:rPr>
        <w:t>adding ‘Rp.’ before staff Salary and ‘,00.’ After the staff Salary</w:t>
      </w:r>
      <w:r w:rsidR="00B83FC0" w:rsidRPr="000A0BAA">
        <w:rPr>
          <w:lang w:val="id-ID"/>
        </w:rPr>
        <w:t xml:space="preserve">) </w:t>
      </w:r>
      <w:r w:rsidR="00BC44AC" w:rsidRPr="000A0BAA">
        <w:rPr>
          <w:lang w:val="id-ID"/>
        </w:rPr>
        <w:t xml:space="preserve">for staff that has the salary </w:t>
      </w:r>
      <w:r w:rsidR="00385121" w:rsidRPr="000A0BAA">
        <w:rPr>
          <w:lang w:val="id-ID"/>
        </w:rPr>
        <w:t xml:space="preserve">above the average of all staff salary and </w:t>
      </w:r>
      <w:r w:rsidR="00891A2F" w:rsidRPr="000A0BAA">
        <w:rPr>
          <w:lang w:val="id-ID"/>
        </w:rPr>
        <w:t>aged 30</w:t>
      </w:r>
      <w:r w:rsidR="00DE6D83" w:rsidRPr="000A0BAA">
        <w:rPr>
          <w:lang w:val="id-ID"/>
        </w:rPr>
        <w:t xml:space="preserve"> </w:t>
      </w:r>
      <w:r w:rsidR="00891A2F" w:rsidRPr="000A0BAA">
        <w:rPr>
          <w:lang w:val="id-ID"/>
        </w:rPr>
        <w:t>years</w:t>
      </w:r>
      <w:r w:rsidR="00DE6D83" w:rsidRPr="000A0BAA">
        <w:rPr>
          <w:lang w:val="id-ID"/>
        </w:rPr>
        <w:t xml:space="preserve"> or over</w:t>
      </w:r>
      <w:r w:rsidR="00634067" w:rsidRPr="000A0BAA">
        <w:rPr>
          <w:lang w:val="id-ID"/>
        </w:rPr>
        <w:t>.</w:t>
      </w:r>
    </w:p>
    <w:p w14:paraId="72E4C3C9" w14:textId="4C9B726A" w:rsidR="001565D9" w:rsidRPr="000A0BAA" w:rsidRDefault="001565D9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2F87E277" w14:textId="77777777" w:rsidR="00E92E9A" w:rsidRPr="000A0BAA" w:rsidRDefault="00E92E9A" w:rsidP="00484FB2">
      <w:pPr>
        <w:adjustRightInd w:val="0"/>
        <w:spacing w:line="360" w:lineRule="auto"/>
        <w:ind w:left="720"/>
        <w:rPr>
          <w:lang w:val="id-ID"/>
        </w:rPr>
      </w:pPr>
    </w:p>
    <w:p w14:paraId="4E0784CF" w14:textId="2F5DFDA9" w:rsidR="00C07992" w:rsidRPr="000A0BAA" w:rsidRDefault="00C07992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6.</w:t>
      </w:r>
      <w:r w:rsidR="002322AD" w:rsidRPr="000A0BAA">
        <w:rPr>
          <w:lang w:val="id-ID"/>
        </w:rPr>
        <w:t xml:space="preserve"> </w:t>
      </w:r>
      <w:r w:rsidR="001F6C14" w:rsidRPr="000A0BAA">
        <w:rPr>
          <w:lang w:val="id-ID"/>
        </w:rPr>
        <w:t xml:space="preserve">Display StaffID, </w:t>
      </w:r>
      <w:r w:rsidR="00DC260B" w:rsidRPr="000A0BAA">
        <w:rPr>
          <w:lang w:val="id-ID"/>
        </w:rPr>
        <w:t xml:space="preserve">StaffName, StaffPhone (Obtained from StaffPhone and change the ‘+62’ into ‘08’), and Total Selling (Obstained from </w:t>
      </w:r>
      <w:r w:rsidR="00BC6C19" w:rsidRPr="000A0BAA">
        <w:rPr>
          <w:lang w:val="id-ID"/>
        </w:rPr>
        <w:t xml:space="preserve">adding ‘Rp.’ </w:t>
      </w:r>
      <w:r w:rsidR="004B2960" w:rsidRPr="000A0BAA">
        <w:rPr>
          <w:lang w:val="id-ID"/>
        </w:rPr>
        <w:t>b</w:t>
      </w:r>
      <w:r w:rsidR="00BC6C19" w:rsidRPr="000A0BAA">
        <w:rPr>
          <w:lang w:val="id-ID"/>
        </w:rPr>
        <w:t>efore</w:t>
      </w:r>
      <w:r w:rsidR="004B2960" w:rsidRPr="000A0BAA">
        <w:rPr>
          <w:lang w:val="id-ID"/>
        </w:rPr>
        <w:t xml:space="preserve"> and ‘,00.’ After the</w:t>
      </w:r>
      <w:r w:rsidR="00BC6C19" w:rsidRPr="000A0BAA">
        <w:rPr>
          <w:lang w:val="id-ID"/>
        </w:rPr>
        <w:t xml:space="preserve"> </w:t>
      </w:r>
      <w:r w:rsidR="004B2960" w:rsidRPr="000A0BAA">
        <w:rPr>
          <w:lang w:val="id-ID"/>
        </w:rPr>
        <w:t xml:space="preserve">sum of the </w:t>
      </w:r>
      <w:r w:rsidR="00E71DAA">
        <w:t xml:space="preserve">purchase </w:t>
      </w:r>
      <w:r w:rsidR="00A4296D" w:rsidRPr="000A0BAA">
        <w:rPr>
          <w:lang w:val="id-ID"/>
        </w:rPr>
        <w:t>for all</w:t>
      </w:r>
      <w:r w:rsidR="00A41BB1" w:rsidRPr="000A0BAA">
        <w:rPr>
          <w:lang w:val="id-ID"/>
        </w:rPr>
        <w:t xml:space="preserve"> </w:t>
      </w:r>
      <w:r w:rsidR="00A4296D" w:rsidRPr="000A0BAA">
        <w:rPr>
          <w:lang w:val="id-ID"/>
        </w:rPr>
        <w:t xml:space="preserve">transaction </w:t>
      </w:r>
      <w:r w:rsidR="00A41BB1" w:rsidRPr="000A0BAA">
        <w:rPr>
          <w:lang w:val="id-ID"/>
        </w:rPr>
        <w:t xml:space="preserve">have been </w:t>
      </w:r>
      <w:r w:rsidR="001565D9" w:rsidRPr="000A0BAA">
        <w:rPr>
          <w:lang w:val="id-ID"/>
        </w:rPr>
        <w:t>done</w:t>
      </w:r>
      <w:r w:rsidR="00A41BB1" w:rsidRPr="000A0BAA">
        <w:rPr>
          <w:lang w:val="id-ID"/>
        </w:rPr>
        <w:t xml:space="preserve"> to customer</w:t>
      </w:r>
      <w:r w:rsidR="001565D9" w:rsidRPr="000A0BAA">
        <w:rPr>
          <w:lang w:val="id-ID"/>
        </w:rPr>
        <w:t xml:space="preserve"> by that staff</w:t>
      </w:r>
      <w:r w:rsidR="00BD7562" w:rsidRPr="000A0BAA">
        <w:rPr>
          <w:lang w:val="id-ID"/>
        </w:rPr>
        <w:t>) for Total Selling that between 10000000 and 100000000 and the staff whose gender is Male</w:t>
      </w:r>
      <w:r w:rsidR="00634067" w:rsidRPr="000A0BAA">
        <w:rPr>
          <w:lang w:val="id-ID"/>
        </w:rPr>
        <w:t>.</w:t>
      </w:r>
    </w:p>
    <w:p w14:paraId="6B1BF033" w14:textId="25207087" w:rsidR="001565D9" w:rsidRPr="000A0BAA" w:rsidRDefault="001565D9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5F64847C" w14:textId="14E385CA" w:rsidR="00CE4123" w:rsidRPr="000A0BAA" w:rsidRDefault="00CE4123" w:rsidP="00484FB2">
      <w:pPr>
        <w:adjustRightInd w:val="0"/>
        <w:spacing w:line="360" w:lineRule="auto"/>
        <w:ind w:left="720"/>
        <w:rPr>
          <w:lang w:val="id-ID"/>
        </w:rPr>
      </w:pPr>
    </w:p>
    <w:p w14:paraId="779050D3" w14:textId="18EF0B2C" w:rsidR="00964621" w:rsidRPr="000A0BAA" w:rsidRDefault="00964621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7. </w:t>
      </w:r>
      <w:r w:rsidR="00301E88" w:rsidRPr="000A0BAA">
        <w:rPr>
          <w:lang w:val="id-ID"/>
        </w:rPr>
        <w:t xml:space="preserve"> Display Staff No (Obtained from adding the words ‘Staff No’ before the last number of Staff ID), StaffName, Email (Obtained from </w:t>
      </w:r>
      <w:r w:rsidR="00634067" w:rsidRPr="000A0BAA">
        <w:rPr>
          <w:lang w:val="id-ID"/>
        </w:rPr>
        <w:t>replacing the last email format into @gmail.com), Date Of Birth (Obtained from the StaffDOB with the format ‘dd/</w:t>
      </w:r>
      <w:r w:rsidR="007F6191">
        <w:t>mm</w:t>
      </w:r>
      <w:r w:rsidR="00634067" w:rsidRPr="000A0BAA">
        <w:rPr>
          <w:lang w:val="id-ID"/>
        </w:rPr>
        <w:t>/yyyy’), Customer Count (Obtained from counting the number of customer who made transaction with the staff). For the staff who has the highest Customer Count.</w:t>
      </w:r>
    </w:p>
    <w:p w14:paraId="2CC4C400" w14:textId="1373FC64" w:rsidR="00634067" w:rsidRPr="000A0BAA" w:rsidRDefault="00634067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63A6386E" w14:textId="7ACFC553" w:rsidR="00634067" w:rsidRPr="000A0BAA" w:rsidRDefault="00634067" w:rsidP="00484FB2">
      <w:pPr>
        <w:adjustRightInd w:val="0"/>
        <w:spacing w:line="360" w:lineRule="auto"/>
        <w:ind w:left="720"/>
        <w:rPr>
          <w:lang w:val="id-ID"/>
        </w:rPr>
      </w:pPr>
    </w:p>
    <w:p w14:paraId="0FD1FA8A" w14:textId="61F81380" w:rsidR="00634067" w:rsidRPr="000A0BAA" w:rsidRDefault="00634067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8. </w:t>
      </w:r>
      <w:r w:rsidR="0039763B" w:rsidRPr="000A0BAA">
        <w:rPr>
          <w:lang w:val="id-ID"/>
        </w:rPr>
        <w:t>Display PhoneBrandID, PhoneBrand, CustomerID, CustomerName, Customer Email (Obtained from replacing customer email format into ‘@</w:t>
      </w:r>
      <w:r w:rsidR="003C59B3">
        <w:t>G</w:t>
      </w:r>
      <w:r w:rsidR="0039763B" w:rsidRPr="000A0BAA">
        <w:rPr>
          <w:lang w:val="id-ID"/>
        </w:rPr>
        <w:t>mail.com’</w:t>
      </w:r>
      <w:r w:rsidR="00420FBF" w:rsidRPr="000A0BAA">
        <w:rPr>
          <w:lang w:val="id-ID"/>
        </w:rPr>
        <w:t>)</w:t>
      </w:r>
      <w:r w:rsidR="0039763B" w:rsidRPr="000A0BAA">
        <w:rPr>
          <w:lang w:val="id-ID"/>
        </w:rPr>
        <w:t>, Qty (</w:t>
      </w:r>
      <w:r w:rsidR="00DE606B" w:rsidRPr="000A0BAA">
        <w:rPr>
          <w:lang w:val="id-ID"/>
        </w:rPr>
        <w:t xml:space="preserve">Obtained from </w:t>
      </w:r>
      <w:r w:rsidR="009B4AAF" w:rsidRPr="000A0BAA">
        <w:rPr>
          <w:lang w:val="id-ID"/>
        </w:rPr>
        <w:t xml:space="preserve">the sum of quantity of the </w:t>
      </w:r>
      <w:r w:rsidR="003E6CB0" w:rsidRPr="000A0BAA">
        <w:rPr>
          <w:lang w:val="id-ID"/>
        </w:rPr>
        <w:t xml:space="preserve">Phone in that </w:t>
      </w:r>
      <w:r w:rsidR="009B4AAF" w:rsidRPr="000A0BAA">
        <w:rPr>
          <w:lang w:val="id-ID"/>
        </w:rPr>
        <w:t>Brand</w:t>
      </w:r>
      <w:r w:rsidR="0039763B" w:rsidRPr="000A0BAA">
        <w:rPr>
          <w:lang w:val="id-ID"/>
        </w:rPr>
        <w:t>)</w:t>
      </w:r>
      <w:r w:rsidR="00CE1311" w:rsidRPr="000A0BAA">
        <w:rPr>
          <w:lang w:val="id-ID"/>
        </w:rPr>
        <w:t xml:space="preserve"> for </w:t>
      </w:r>
      <w:r w:rsidR="00121658" w:rsidRPr="000A0BAA">
        <w:rPr>
          <w:lang w:val="id-ID"/>
        </w:rPr>
        <w:t xml:space="preserve">the highest Qty each brand, </w:t>
      </w:r>
      <w:r w:rsidR="00CE1311" w:rsidRPr="000A0BAA">
        <w:rPr>
          <w:lang w:val="id-ID"/>
        </w:rPr>
        <w:t>the customer that have email format ‘@bluejack.com’ and the customer id ends with even number</w:t>
      </w:r>
      <w:r w:rsidR="00851EA9" w:rsidRPr="000A0BAA">
        <w:rPr>
          <w:lang w:val="id-ID"/>
        </w:rPr>
        <w:t>, order it by PhoneBrandID ascendingly</w:t>
      </w:r>
    </w:p>
    <w:p w14:paraId="4BE9AB19" w14:textId="77777777" w:rsidR="008C3D6D" w:rsidRPr="000A0BAA" w:rsidRDefault="008C3D6D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72D0B62C" w14:textId="5E55B453" w:rsidR="008C3D6D" w:rsidRPr="000A0BAA" w:rsidRDefault="008C3D6D" w:rsidP="00484FB2">
      <w:pPr>
        <w:adjustRightInd w:val="0"/>
        <w:spacing w:line="360" w:lineRule="auto"/>
        <w:ind w:left="720"/>
        <w:rPr>
          <w:lang w:val="id-ID"/>
        </w:rPr>
      </w:pPr>
    </w:p>
    <w:p w14:paraId="18F3B09E" w14:textId="69E8FB50" w:rsidR="008C3D6D" w:rsidRPr="000A0BAA" w:rsidRDefault="008C3D6D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9.</w:t>
      </w:r>
      <w:r w:rsidR="00547D40" w:rsidRPr="000A0BAA">
        <w:rPr>
          <w:lang w:val="id-ID"/>
        </w:rPr>
        <w:t xml:space="preserve"> Create a view named ‘Vendor_Brand_Transaction_View’ to display VendorID (Obtained from adding the word ‘Vendor’ before the last number of VendorID), VendorName, PhoneNumber (Obtained by replacing ‘+62’ into ‘08’ in VendorPhone), PhoneBrand, Transaction Count (Obtained by counting transaction for every phone brand), Total Transaction (Obtained from the sum of all PhonePrice times quantity in a brand)</w:t>
      </w:r>
    </w:p>
    <w:p w14:paraId="3FB71AA4" w14:textId="6E85DB4B" w:rsidR="00756C30" w:rsidRPr="000A0BAA" w:rsidRDefault="00756C30" w:rsidP="00484FB2">
      <w:pPr>
        <w:adjustRightInd w:val="0"/>
        <w:spacing w:line="360" w:lineRule="auto"/>
        <w:ind w:left="720"/>
        <w:rPr>
          <w:lang w:val="id-ID"/>
        </w:rPr>
      </w:pPr>
    </w:p>
    <w:p w14:paraId="203AC4A8" w14:textId="56DE0732" w:rsidR="00756C30" w:rsidRPr="000A0BAA" w:rsidRDefault="00756C30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10. </w:t>
      </w:r>
      <w:r w:rsidR="00456ED8" w:rsidRPr="000A0BAA">
        <w:rPr>
          <w:lang w:val="id-ID"/>
        </w:rPr>
        <w:t>Create a view named ‘to display StaffID, StaffName, Sold Phone Count</w:t>
      </w:r>
      <w:r w:rsidR="006B15FA" w:rsidRPr="000A0BAA">
        <w:rPr>
          <w:lang w:val="id-ID"/>
        </w:rPr>
        <w:t xml:space="preserve"> (Obtained </w:t>
      </w:r>
      <w:r w:rsidR="00603F06" w:rsidRPr="000A0BAA">
        <w:rPr>
          <w:lang w:val="id-ID"/>
        </w:rPr>
        <w:t>from</w:t>
      </w:r>
      <w:r w:rsidR="006B15FA" w:rsidRPr="000A0BAA">
        <w:rPr>
          <w:lang w:val="id-ID"/>
        </w:rPr>
        <w:t xml:space="preserve"> </w:t>
      </w:r>
      <w:r w:rsidR="00603F06" w:rsidRPr="000A0BAA">
        <w:rPr>
          <w:lang w:val="id-ID"/>
        </w:rPr>
        <w:t>sum the quantity of phone end with the word ‘pc(s)’), Total Transaction</w:t>
      </w:r>
      <w:r w:rsidR="00376538" w:rsidRPr="000A0BAA">
        <w:rPr>
          <w:lang w:val="id-ID"/>
        </w:rPr>
        <w:t xml:space="preserve"> (Obtained from the sum of phone price times qty and add ‘Rp.’ Before and ‘,00.’ After it), Count Brand (Obtained from counting the </w:t>
      </w:r>
      <w:r w:rsidR="00E20AA4" w:rsidRPr="000A0BAA">
        <w:rPr>
          <w:lang w:val="id-ID"/>
        </w:rPr>
        <w:t xml:space="preserve">number of </w:t>
      </w:r>
      <w:r w:rsidR="00376538" w:rsidRPr="000A0BAA">
        <w:rPr>
          <w:lang w:val="id-ID"/>
        </w:rPr>
        <w:t>brand which phone sold by Staff</w:t>
      </w:r>
      <w:r w:rsidR="00CE1AB5">
        <w:t xml:space="preserve"> whose </w:t>
      </w:r>
      <w:r w:rsidR="00CE1AB5" w:rsidRPr="000A0BAA">
        <w:rPr>
          <w:lang w:val="id-ID"/>
        </w:rPr>
        <w:t>have email format ‘@bluejack.com’</w:t>
      </w:r>
      <w:r w:rsidR="00376538" w:rsidRPr="000A0BAA">
        <w:rPr>
          <w:lang w:val="id-ID"/>
        </w:rPr>
        <w:t>)</w:t>
      </w:r>
    </w:p>
    <w:p w14:paraId="13CAB323" w14:textId="77777777" w:rsidR="00230332" w:rsidRPr="000A0BAA" w:rsidRDefault="00230332" w:rsidP="00230332">
      <w:pPr>
        <w:spacing w:line="360" w:lineRule="auto"/>
        <w:jc w:val="both"/>
        <w:rPr>
          <w:b/>
          <w:lang w:val="id-ID"/>
        </w:rPr>
      </w:pPr>
    </w:p>
    <w:p w14:paraId="6246FC69" w14:textId="77777777" w:rsidR="00230332" w:rsidRPr="000A0BAA" w:rsidRDefault="00230332" w:rsidP="00230332">
      <w:p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File that must be collected</w:t>
      </w:r>
      <w:r w:rsidRPr="000A0BAA">
        <w:rPr>
          <w:lang w:val="id-ID"/>
        </w:rPr>
        <w:t>:</w:t>
      </w:r>
    </w:p>
    <w:p w14:paraId="584E38E9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Entity Relationship Diagram (.vsd</w:t>
      </w:r>
      <w:r w:rsidR="00A543FD" w:rsidRPr="000A0BAA">
        <w:rPr>
          <w:lang w:val="id-ID"/>
        </w:rPr>
        <w:t>x</w:t>
      </w:r>
      <w:r w:rsidRPr="000A0BAA">
        <w:rPr>
          <w:lang w:val="id-ID"/>
        </w:rPr>
        <w:t>, .png)</w:t>
      </w:r>
    </w:p>
    <w:p w14:paraId="4BEA2AA5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create the database system. (.sql)</w:t>
      </w:r>
    </w:p>
    <w:p w14:paraId="7172DA46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insert data into tables. (.sql)</w:t>
      </w:r>
    </w:p>
    <w:p w14:paraId="5E2CA391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simulate the transactions processes. (.sql)</w:t>
      </w:r>
    </w:p>
    <w:p w14:paraId="718BE07E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answer the 10 cases. (.sql)</w:t>
      </w:r>
    </w:p>
    <w:p w14:paraId="1E30346B" w14:textId="77777777" w:rsidR="0046089D" w:rsidRPr="000A0BAA" w:rsidRDefault="0046089D" w:rsidP="0046089D">
      <w:pPr>
        <w:spacing w:line="360" w:lineRule="auto"/>
        <w:jc w:val="both"/>
        <w:rPr>
          <w:lang w:val="id-ID"/>
        </w:rPr>
      </w:pPr>
    </w:p>
    <w:p w14:paraId="4E30CDB2" w14:textId="53210E7C" w:rsidR="0046089D" w:rsidRPr="000A0BAA" w:rsidRDefault="0046089D" w:rsidP="00EA6098">
      <w:pPr>
        <w:spacing w:after="200" w:line="276" w:lineRule="auto"/>
        <w:rPr>
          <w:rStyle w:val="longtext"/>
          <w:b/>
          <w:shd w:val="clear" w:color="auto" w:fill="FFFFFF"/>
          <w:lang w:val="id-ID"/>
        </w:rPr>
      </w:pPr>
      <w:bookmarkStart w:id="0" w:name="OLE_LINK1"/>
      <w:r w:rsidRPr="000A0BAA">
        <w:rPr>
          <w:rStyle w:val="longtext"/>
          <w:b/>
          <w:shd w:val="clear" w:color="auto" w:fill="FFFFFF"/>
          <w:lang w:val="id-ID"/>
        </w:rPr>
        <w:t>Here are the rules that you must follow to create your project:</w:t>
      </w:r>
    </w:p>
    <w:p w14:paraId="414FF490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  <w:lang w:val="id-ID"/>
        </w:rPr>
      </w:pPr>
      <w:r w:rsidRPr="000A0BAA">
        <w:rPr>
          <w:color w:val="000000"/>
          <w:lang w:val="id-ID"/>
        </w:rPr>
        <w:t xml:space="preserve">Use appropriate software for this subject based on </w:t>
      </w:r>
      <w:r w:rsidRPr="000A0BAA">
        <w:rPr>
          <w:b/>
          <w:lang w:val="id-ID"/>
        </w:rPr>
        <w:t xml:space="preserve">Sistem Praktikum </w:t>
      </w:r>
      <w:r w:rsidRPr="000A0BAA">
        <w:rPr>
          <w:lang w:val="id-ID"/>
        </w:rPr>
        <w:t>that can be downloaded from Binusmaya.</w:t>
      </w:r>
    </w:p>
    <w:p w14:paraId="33661C6B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r w:rsidRPr="000A0BAA">
        <w:rPr>
          <w:color w:val="000000"/>
          <w:lang w:val="id-ID"/>
        </w:rPr>
        <w:t>Use the techniques taught during practicum.</w:t>
      </w:r>
    </w:p>
    <w:p w14:paraId="6F5D021F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  <w:lang w:val="id-ID"/>
        </w:rPr>
      </w:pPr>
      <w:r w:rsidRPr="000A0BAA">
        <w:rPr>
          <w:color w:val="000000"/>
          <w:lang w:val="id-ID"/>
        </w:rPr>
        <w:t xml:space="preserve">Collect appropriate files for this subject based on </w:t>
      </w:r>
      <w:r w:rsidRPr="000A0BAA">
        <w:rPr>
          <w:b/>
          <w:lang w:val="id-ID"/>
        </w:rPr>
        <w:t xml:space="preserve">Sistem Praktikum </w:t>
      </w:r>
      <w:r w:rsidRPr="000A0BAA">
        <w:rPr>
          <w:lang w:val="id-ID"/>
        </w:rPr>
        <w:t>that can be downloaded from Binusmaya.</w:t>
      </w:r>
    </w:p>
    <w:p w14:paraId="5E274384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r w:rsidRPr="000A0BAA">
        <w:rPr>
          <w:rStyle w:val="longtext"/>
          <w:shd w:val="clear" w:color="auto" w:fill="FFFFFF"/>
          <w:lang w:val="id-ID"/>
        </w:rPr>
        <w:t>Include the other files that can support your project, such as:</w:t>
      </w:r>
    </w:p>
    <w:p w14:paraId="2355FA4B" w14:textId="77777777" w:rsidR="0046089D" w:rsidRPr="000A0BAA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0A0BAA">
        <w:rPr>
          <w:rStyle w:val="longtext"/>
          <w:color w:val="000000"/>
          <w:lang w:val="id-ID"/>
        </w:rPr>
        <w:t>All files in your project</w:t>
      </w:r>
    </w:p>
    <w:p w14:paraId="346FD2D5" w14:textId="77777777" w:rsidR="0046089D" w:rsidRPr="000A0BAA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0A0BAA">
        <w:rPr>
          <w:rStyle w:val="longtext"/>
          <w:color w:val="000000"/>
          <w:lang w:val="id-ID"/>
        </w:rPr>
        <w:t>Other files (image, audio, video, etc.) used in your project</w:t>
      </w:r>
    </w:p>
    <w:p w14:paraId="40F80913" w14:textId="77777777" w:rsidR="0046089D" w:rsidRPr="000A0BA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  <w:lang w:val="id-ID"/>
        </w:rPr>
      </w:pPr>
      <w:r w:rsidRPr="000A0BAA">
        <w:rPr>
          <w:rStyle w:val="longtext"/>
          <w:color w:val="000000"/>
          <w:lang w:val="id-ID"/>
        </w:rPr>
        <w:t>*.DOC file (documentation of your project) that contains the reference links of additional files (image, audio, video, etc.) used in your projec</w:t>
      </w:r>
      <w:bookmarkEnd w:id="0"/>
      <w:r w:rsidRPr="000A0BAA">
        <w:rPr>
          <w:rStyle w:val="longtext"/>
          <w:color w:val="000000"/>
          <w:lang w:val="id-ID"/>
        </w:rPr>
        <w:t>t</w:t>
      </w:r>
    </w:p>
    <w:p w14:paraId="0680F3A0" w14:textId="77777777" w:rsidR="0046089D" w:rsidRPr="000A0BAA" w:rsidRDefault="0046089D" w:rsidP="0046089D">
      <w:pPr>
        <w:spacing w:line="360" w:lineRule="auto"/>
        <w:jc w:val="both"/>
        <w:rPr>
          <w:lang w:val="id-ID"/>
        </w:rPr>
      </w:pPr>
    </w:p>
    <w:sectPr w:rsidR="0046089D" w:rsidRPr="000A0BAA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60D4" w14:textId="77777777" w:rsidR="005853D1" w:rsidRDefault="005853D1" w:rsidP="00273E4A">
      <w:r>
        <w:separator/>
      </w:r>
    </w:p>
  </w:endnote>
  <w:endnote w:type="continuationSeparator" w:id="0">
    <w:p w14:paraId="5E7F4716" w14:textId="77777777" w:rsidR="005853D1" w:rsidRDefault="005853D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66C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86907DB" wp14:editId="305F3F0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D717CA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13B89A7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C6E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10149DA" wp14:editId="397B226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069598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49D0A3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9E4004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5205" w14:textId="77777777" w:rsidR="005853D1" w:rsidRDefault="005853D1" w:rsidP="00273E4A">
      <w:r>
        <w:separator/>
      </w:r>
    </w:p>
  </w:footnote>
  <w:footnote w:type="continuationSeparator" w:id="0">
    <w:p w14:paraId="2D7AA6D9" w14:textId="77777777" w:rsidR="005853D1" w:rsidRDefault="005853D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474D2E6C" w14:textId="77777777" w:rsidTr="005D0782">
      <w:tc>
        <w:tcPr>
          <w:tcW w:w="5220" w:type="dxa"/>
        </w:tcPr>
        <w:p w14:paraId="1C0BEDC0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10AC9141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6FACDD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EB7541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759E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19D"/>
    <w:rsid w:val="0001765D"/>
    <w:rsid w:val="00020F10"/>
    <w:rsid w:val="00024822"/>
    <w:rsid w:val="000335FD"/>
    <w:rsid w:val="00035487"/>
    <w:rsid w:val="000413BE"/>
    <w:rsid w:val="00051154"/>
    <w:rsid w:val="00067B24"/>
    <w:rsid w:val="00072DE7"/>
    <w:rsid w:val="000732DF"/>
    <w:rsid w:val="00075DD3"/>
    <w:rsid w:val="00087D12"/>
    <w:rsid w:val="000918D7"/>
    <w:rsid w:val="000A0BAA"/>
    <w:rsid w:val="000A0C90"/>
    <w:rsid w:val="000A23D8"/>
    <w:rsid w:val="000A3F41"/>
    <w:rsid w:val="000B5D91"/>
    <w:rsid w:val="000B69D0"/>
    <w:rsid w:val="000C3015"/>
    <w:rsid w:val="000C511E"/>
    <w:rsid w:val="000C545D"/>
    <w:rsid w:val="000D4A68"/>
    <w:rsid w:val="000D4EAA"/>
    <w:rsid w:val="000D6027"/>
    <w:rsid w:val="000D747D"/>
    <w:rsid w:val="000E7221"/>
    <w:rsid w:val="000F057A"/>
    <w:rsid w:val="000F1EBF"/>
    <w:rsid w:val="000F26E4"/>
    <w:rsid w:val="000F3EB6"/>
    <w:rsid w:val="000F7CFC"/>
    <w:rsid w:val="000F7FC6"/>
    <w:rsid w:val="0010670A"/>
    <w:rsid w:val="001128D4"/>
    <w:rsid w:val="00121658"/>
    <w:rsid w:val="00122BC2"/>
    <w:rsid w:val="00126822"/>
    <w:rsid w:val="00131481"/>
    <w:rsid w:val="00131DAA"/>
    <w:rsid w:val="0014578C"/>
    <w:rsid w:val="00145C2E"/>
    <w:rsid w:val="00150E94"/>
    <w:rsid w:val="00151847"/>
    <w:rsid w:val="001565D9"/>
    <w:rsid w:val="0015698F"/>
    <w:rsid w:val="0016581C"/>
    <w:rsid w:val="00183F26"/>
    <w:rsid w:val="00187E8E"/>
    <w:rsid w:val="001941A8"/>
    <w:rsid w:val="001955A6"/>
    <w:rsid w:val="001A300E"/>
    <w:rsid w:val="001A4D05"/>
    <w:rsid w:val="001B07D5"/>
    <w:rsid w:val="001B3A2E"/>
    <w:rsid w:val="001C525D"/>
    <w:rsid w:val="001C6B6B"/>
    <w:rsid w:val="001D4810"/>
    <w:rsid w:val="001D5174"/>
    <w:rsid w:val="001E4042"/>
    <w:rsid w:val="001E637E"/>
    <w:rsid w:val="001E7ABE"/>
    <w:rsid w:val="001F139E"/>
    <w:rsid w:val="001F64B6"/>
    <w:rsid w:val="001F6C14"/>
    <w:rsid w:val="001F7FF3"/>
    <w:rsid w:val="0021362F"/>
    <w:rsid w:val="00213E5F"/>
    <w:rsid w:val="00224780"/>
    <w:rsid w:val="00227E6B"/>
    <w:rsid w:val="00230332"/>
    <w:rsid w:val="00232295"/>
    <w:rsid w:val="002322AD"/>
    <w:rsid w:val="00232E6F"/>
    <w:rsid w:val="00235C36"/>
    <w:rsid w:val="002376FA"/>
    <w:rsid w:val="002448CF"/>
    <w:rsid w:val="00246A3F"/>
    <w:rsid w:val="00250D1D"/>
    <w:rsid w:val="00255F34"/>
    <w:rsid w:val="00261D90"/>
    <w:rsid w:val="002717EB"/>
    <w:rsid w:val="00273E4A"/>
    <w:rsid w:val="00281799"/>
    <w:rsid w:val="002841B3"/>
    <w:rsid w:val="00284A9E"/>
    <w:rsid w:val="002911AA"/>
    <w:rsid w:val="002956DC"/>
    <w:rsid w:val="00296DA6"/>
    <w:rsid w:val="002A07C0"/>
    <w:rsid w:val="002A138B"/>
    <w:rsid w:val="002A66E0"/>
    <w:rsid w:val="002B00F2"/>
    <w:rsid w:val="002B0507"/>
    <w:rsid w:val="002B294F"/>
    <w:rsid w:val="002B7CDD"/>
    <w:rsid w:val="002C3AC5"/>
    <w:rsid w:val="002C7FC0"/>
    <w:rsid w:val="002D1472"/>
    <w:rsid w:val="002D7F31"/>
    <w:rsid w:val="002E2F4C"/>
    <w:rsid w:val="002E3324"/>
    <w:rsid w:val="0030024A"/>
    <w:rsid w:val="003002A2"/>
    <w:rsid w:val="00301E88"/>
    <w:rsid w:val="00305136"/>
    <w:rsid w:val="003054E4"/>
    <w:rsid w:val="00312624"/>
    <w:rsid w:val="00320C87"/>
    <w:rsid w:val="00321362"/>
    <w:rsid w:val="00322A69"/>
    <w:rsid w:val="00323347"/>
    <w:rsid w:val="00324566"/>
    <w:rsid w:val="00325F6B"/>
    <w:rsid w:val="00336999"/>
    <w:rsid w:val="003432E6"/>
    <w:rsid w:val="003439D3"/>
    <w:rsid w:val="00352421"/>
    <w:rsid w:val="00360AE7"/>
    <w:rsid w:val="00363EAF"/>
    <w:rsid w:val="0036420F"/>
    <w:rsid w:val="0036669F"/>
    <w:rsid w:val="00366844"/>
    <w:rsid w:val="00366B09"/>
    <w:rsid w:val="0037553B"/>
    <w:rsid w:val="00376538"/>
    <w:rsid w:val="0038376D"/>
    <w:rsid w:val="00384C7B"/>
    <w:rsid w:val="00385121"/>
    <w:rsid w:val="00387D06"/>
    <w:rsid w:val="0039278F"/>
    <w:rsid w:val="00392BD1"/>
    <w:rsid w:val="0039763B"/>
    <w:rsid w:val="003A1788"/>
    <w:rsid w:val="003B07BD"/>
    <w:rsid w:val="003B1D05"/>
    <w:rsid w:val="003B27CC"/>
    <w:rsid w:val="003B4F1E"/>
    <w:rsid w:val="003B5F77"/>
    <w:rsid w:val="003C0A29"/>
    <w:rsid w:val="003C1CE6"/>
    <w:rsid w:val="003C238F"/>
    <w:rsid w:val="003C3D3D"/>
    <w:rsid w:val="003C59B3"/>
    <w:rsid w:val="003D7084"/>
    <w:rsid w:val="003D750B"/>
    <w:rsid w:val="003E6CB0"/>
    <w:rsid w:val="003F71D2"/>
    <w:rsid w:val="004074A1"/>
    <w:rsid w:val="00420AFF"/>
    <w:rsid w:val="00420FBF"/>
    <w:rsid w:val="00422134"/>
    <w:rsid w:val="00432131"/>
    <w:rsid w:val="00434FFC"/>
    <w:rsid w:val="00446550"/>
    <w:rsid w:val="00446D31"/>
    <w:rsid w:val="00453258"/>
    <w:rsid w:val="0045325D"/>
    <w:rsid w:val="004564E4"/>
    <w:rsid w:val="00456ED8"/>
    <w:rsid w:val="0046089D"/>
    <w:rsid w:val="004633AF"/>
    <w:rsid w:val="004636FA"/>
    <w:rsid w:val="0046440B"/>
    <w:rsid w:val="0046516D"/>
    <w:rsid w:val="00470964"/>
    <w:rsid w:val="004716A8"/>
    <w:rsid w:val="00480D4B"/>
    <w:rsid w:val="00484FB2"/>
    <w:rsid w:val="00494E4C"/>
    <w:rsid w:val="004A63C3"/>
    <w:rsid w:val="004A6F1F"/>
    <w:rsid w:val="004B2960"/>
    <w:rsid w:val="004B47B5"/>
    <w:rsid w:val="004B6AFE"/>
    <w:rsid w:val="004B6CD1"/>
    <w:rsid w:val="004C0F0C"/>
    <w:rsid w:val="004D176C"/>
    <w:rsid w:val="004E7352"/>
    <w:rsid w:val="004F000F"/>
    <w:rsid w:val="00501FFD"/>
    <w:rsid w:val="00507BFD"/>
    <w:rsid w:val="00520E03"/>
    <w:rsid w:val="005225C8"/>
    <w:rsid w:val="005314B7"/>
    <w:rsid w:val="00535DA7"/>
    <w:rsid w:val="00541C56"/>
    <w:rsid w:val="00542D7D"/>
    <w:rsid w:val="005447D7"/>
    <w:rsid w:val="00547D40"/>
    <w:rsid w:val="0055410B"/>
    <w:rsid w:val="00556E41"/>
    <w:rsid w:val="00571B72"/>
    <w:rsid w:val="00582417"/>
    <w:rsid w:val="00582E4C"/>
    <w:rsid w:val="005853D1"/>
    <w:rsid w:val="00585635"/>
    <w:rsid w:val="00587EA9"/>
    <w:rsid w:val="005A072D"/>
    <w:rsid w:val="005A32DD"/>
    <w:rsid w:val="005A56D7"/>
    <w:rsid w:val="005A577D"/>
    <w:rsid w:val="005B07D4"/>
    <w:rsid w:val="005B3392"/>
    <w:rsid w:val="005B66A9"/>
    <w:rsid w:val="005C0E1A"/>
    <w:rsid w:val="005C156C"/>
    <w:rsid w:val="005C1573"/>
    <w:rsid w:val="005C19B6"/>
    <w:rsid w:val="005C7D69"/>
    <w:rsid w:val="005D0782"/>
    <w:rsid w:val="005D78FD"/>
    <w:rsid w:val="005E6B4B"/>
    <w:rsid w:val="005F1047"/>
    <w:rsid w:val="005F47E6"/>
    <w:rsid w:val="005F6A78"/>
    <w:rsid w:val="005F794B"/>
    <w:rsid w:val="00600150"/>
    <w:rsid w:val="0060201C"/>
    <w:rsid w:val="006021A5"/>
    <w:rsid w:val="00603F06"/>
    <w:rsid w:val="0060486C"/>
    <w:rsid w:val="006207A2"/>
    <w:rsid w:val="00621492"/>
    <w:rsid w:val="006311CA"/>
    <w:rsid w:val="00634067"/>
    <w:rsid w:val="00635EE5"/>
    <w:rsid w:val="00637538"/>
    <w:rsid w:val="00642423"/>
    <w:rsid w:val="00643F75"/>
    <w:rsid w:val="0064765F"/>
    <w:rsid w:val="006510DE"/>
    <w:rsid w:val="006512DD"/>
    <w:rsid w:val="00664137"/>
    <w:rsid w:val="00665252"/>
    <w:rsid w:val="0067443D"/>
    <w:rsid w:val="0069006F"/>
    <w:rsid w:val="006936EB"/>
    <w:rsid w:val="006A4629"/>
    <w:rsid w:val="006B15FA"/>
    <w:rsid w:val="006B4345"/>
    <w:rsid w:val="006D02E8"/>
    <w:rsid w:val="006D36BC"/>
    <w:rsid w:val="006F1B97"/>
    <w:rsid w:val="006F4D80"/>
    <w:rsid w:val="00701ECA"/>
    <w:rsid w:val="00704823"/>
    <w:rsid w:val="007109D3"/>
    <w:rsid w:val="00717703"/>
    <w:rsid w:val="00720962"/>
    <w:rsid w:val="007220AD"/>
    <w:rsid w:val="0072245D"/>
    <w:rsid w:val="00737595"/>
    <w:rsid w:val="0073779E"/>
    <w:rsid w:val="00756C30"/>
    <w:rsid w:val="00766ADF"/>
    <w:rsid w:val="0078498C"/>
    <w:rsid w:val="00787247"/>
    <w:rsid w:val="007B3BDC"/>
    <w:rsid w:val="007B5A6A"/>
    <w:rsid w:val="007C1C37"/>
    <w:rsid w:val="007C1E39"/>
    <w:rsid w:val="007C34BE"/>
    <w:rsid w:val="007C3D2F"/>
    <w:rsid w:val="007C5105"/>
    <w:rsid w:val="007D2FD2"/>
    <w:rsid w:val="007E0EE7"/>
    <w:rsid w:val="007E29B0"/>
    <w:rsid w:val="007F3183"/>
    <w:rsid w:val="007F6191"/>
    <w:rsid w:val="00802FA6"/>
    <w:rsid w:val="00810737"/>
    <w:rsid w:val="00810DCE"/>
    <w:rsid w:val="00811C48"/>
    <w:rsid w:val="00811E7A"/>
    <w:rsid w:val="0082058D"/>
    <w:rsid w:val="0083459F"/>
    <w:rsid w:val="0083780E"/>
    <w:rsid w:val="00846D69"/>
    <w:rsid w:val="00850211"/>
    <w:rsid w:val="00851EA9"/>
    <w:rsid w:val="0085738C"/>
    <w:rsid w:val="00863A13"/>
    <w:rsid w:val="008674E6"/>
    <w:rsid w:val="00876001"/>
    <w:rsid w:val="00876A58"/>
    <w:rsid w:val="00877119"/>
    <w:rsid w:val="0088444D"/>
    <w:rsid w:val="0088655B"/>
    <w:rsid w:val="00886635"/>
    <w:rsid w:val="00886B1A"/>
    <w:rsid w:val="00891A2F"/>
    <w:rsid w:val="008939EF"/>
    <w:rsid w:val="00894072"/>
    <w:rsid w:val="00894161"/>
    <w:rsid w:val="00895B8D"/>
    <w:rsid w:val="008A113F"/>
    <w:rsid w:val="008A2ECE"/>
    <w:rsid w:val="008B212E"/>
    <w:rsid w:val="008B5D75"/>
    <w:rsid w:val="008B7541"/>
    <w:rsid w:val="008B781C"/>
    <w:rsid w:val="008C017F"/>
    <w:rsid w:val="008C1A4A"/>
    <w:rsid w:val="008C3D6D"/>
    <w:rsid w:val="008C68B6"/>
    <w:rsid w:val="008C6FB1"/>
    <w:rsid w:val="008D1B94"/>
    <w:rsid w:val="008D411F"/>
    <w:rsid w:val="008E51CC"/>
    <w:rsid w:val="008F7C07"/>
    <w:rsid w:val="009010C1"/>
    <w:rsid w:val="00902E5D"/>
    <w:rsid w:val="0090372F"/>
    <w:rsid w:val="00907F30"/>
    <w:rsid w:val="0091097E"/>
    <w:rsid w:val="009165FF"/>
    <w:rsid w:val="00931BF6"/>
    <w:rsid w:val="00932B6E"/>
    <w:rsid w:val="0093522A"/>
    <w:rsid w:val="0093677F"/>
    <w:rsid w:val="00937B93"/>
    <w:rsid w:val="00944ADA"/>
    <w:rsid w:val="00952FF8"/>
    <w:rsid w:val="009568C5"/>
    <w:rsid w:val="00961A2D"/>
    <w:rsid w:val="00962CF9"/>
    <w:rsid w:val="00964621"/>
    <w:rsid w:val="0097243E"/>
    <w:rsid w:val="00973849"/>
    <w:rsid w:val="009756EF"/>
    <w:rsid w:val="0098274D"/>
    <w:rsid w:val="009832E4"/>
    <w:rsid w:val="009960B1"/>
    <w:rsid w:val="009A0841"/>
    <w:rsid w:val="009A0F5F"/>
    <w:rsid w:val="009A2464"/>
    <w:rsid w:val="009A3737"/>
    <w:rsid w:val="009A5BB7"/>
    <w:rsid w:val="009B1E38"/>
    <w:rsid w:val="009B4AAF"/>
    <w:rsid w:val="009C7801"/>
    <w:rsid w:val="009C7A31"/>
    <w:rsid w:val="009D1A8E"/>
    <w:rsid w:val="009D4F1D"/>
    <w:rsid w:val="009E15A7"/>
    <w:rsid w:val="009E29D9"/>
    <w:rsid w:val="009F2999"/>
    <w:rsid w:val="009F7A85"/>
    <w:rsid w:val="00A0256D"/>
    <w:rsid w:val="00A12508"/>
    <w:rsid w:val="00A1473C"/>
    <w:rsid w:val="00A1551C"/>
    <w:rsid w:val="00A2105D"/>
    <w:rsid w:val="00A32343"/>
    <w:rsid w:val="00A41BB1"/>
    <w:rsid w:val="00A4296D"/>
    <w:rsid w:val="00A436FB"/>
    <w:rsid w:val="00A44E01"/>
    <w:rsid w:val="00A46082"/>
    <w:rsid w:val="00A50AF3"/>
    <w:rsid w:val="00A52AB7"/>
    <w:rsid w:val="00A53D38"/>
    <w:rsid w:val="00A543FD"/>
    <w:rsid w:val="00A552D5"/>
    <w:rsid w:val="00A670E9"/>
    <w:rsid w:val="00A755B6"/>
    <w:rsid w:val="00A8490E"/>
    <w:rsid w:val="00A933D3"/>
    <w:rsid w:val="00AA1407"/>
    <w:rsid w:val="00AA46AD"/>
    <w:rsid w:val="00AB0E0A"/>
    <w:rsid w:val="00AB42BB"/>
    <w:rsid w:val="00AB6A43"/>
    <w:rsid w:val="00AB78C2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1404"/>
    <w:rsid w:val="00AF264E"/>
    <w:rsid w:val="00AF338E"/>
    <w:rsid w:val="00B0015A"/>
    <w:rsid w:val="00B01D7B"/>
    <w:rsid w:val="00B04C4C"/>
    <w:rsid w:val="00B05E2A"/>
    <w:rsid w:val="00B10C44"/>
    <w:rsid w:val="00B1307F"/>
    <w:rsid w:val="00B13CC5"/>
    <w:rsid w:val="00B17AD5"/>
    <w:rsid w:val="00B212C7"/>
    <w:rsid w:val="00B2599F"/>
    <w:rsid w:val="00B25A20"/>
    <w:rsid w:val="00B440FB"/>
    <w:rsid w:val="00B4674F"/>
    <w:rsid w:val="00B517FB"/>
    <w:rsid w:val="00B57F8F"/>
    <w:rsid w:val="00B67595"/>
    <w:rsid w:val="00B7140C"/>
    <w:rsid w:val="00B81979"/>
    <w:rsid w:val="00B83FC0"/>
    <w:rsid w:val="00B860A9"/>
    <w:rsid w:val="00B93C07"/>
    <w:rsid w:val="00B948DA"/>
    <w:rsid w:val="00B9609E"/>
    <w:rsid w:val="00BC44AC"/>
    <w:rsid w:val="00BC6C19"/>
    <w:rsid w:val="00BC6DE8"/>
    <w:rsid w:val="00BC7030"/>
    <w:rsid w:val="00BD7562"/>
    <w:rsid w:val="00BD75E7"/>
    <w:rsid w:val="00BE0705"/>
    <w:rsid w:val="00BF2997"/>
    <w:rsid w:val="00BF5A0F"/>
    <w:rsid w:val="00BF6BD9"/>
    <w:rsid w:val="00BF7C45"/>
    <w:rsid w:val="00C07992"/>
    <w:rsid w:val="00C25F66"/>
    <w:rsid w:val="00C32666"/>
    <w:rsid w:val="00C36A82"/>
    <w:rsid w:val="00C44051"/>
    <w:rsid w:val="00C4617A"/>
    <w:rsid w:val="00C525FC"/>
    <w:rsid w:val="00C56C03"/>
    <w:rsid w:val="00C57A8A"/>
    <w:rsid w:val="00C57FE8"/>
    <w:rsid w:val="00C61921"/>
    <w:rsid w:val="00C6549A"/>
    <w:rsid w:val="00C76105"/>
    <w:rsid w:val="00C7707B"/>
    <w:rsid w:val="00C8438A"/>
    <w:rsid w:val="00C8483C"/>
    <w:rsid w:val="00C90DC9"/>
    <w:rsid w:val="00C915BF"/>
    <w:rsid w:val="00CA4218"/>
    <w:rsid w:val="00CB3B33"/>
    <w:rsid w:val="00CB5A2E"/>
    <w:rsid w:val="00CB736B"/>
    <w:rsid w:val="00CC0A64"/>
    <w:rsid w:val="00CC2C24"/>
    <w:rsid w:val="00CD64BC"/>
    <w:rsid w:val="00CE0E9B"/>
    <w:rsid w:val="00CE1311"/>
    <w:rsid w:val="00CE1AB5"/>
    <w:rsid w:val="00CE4123"/>
    <w:rsid w:val="00CE66D3"/>
    <w:rsid w:val="00CF11B0"/>
    <w:rsid w:val="00CF71A5"/>
    <w:rsid w:val="00D05CB6"/>
    <w:rsid w:val="00D13A06"/>
    <w:rsid w:val="00D22C95"/>
    <w:rsid w:val="00D3078C"/>
    <w:rsid w:val="00D30822"/>
    <w:rsid w:val="00D3685C"/>
    <w:rsid w:val="00D37E0D"/>
    <w:rsid w:val="00D47C75"/>
    <w:rsid w:val="00D50044"/>
    <w:rsid w:val="00D503D3"/>
    <w:rsid w:val="00D60A6D"/>
    <w:rsid w:val="00D654D1"/>
    <w:rsid w:val="00D67DFC"/>
    <w:rsid w:val="00D814AB"/>
    <w:rsid w:val="00D95848"/>
    <w:rsid w:val="00DA126F"/>
    <w:rsid w:val="00DA4A85"/>
    <w:rsid w:val="00DB08AB"/>
    <w:rsid w:val="00DB0A75"/>
    <w:rsid w:val="00DB0BE4"/>
    <w:rsid w:val="00DC0F9D"/>
    <w:rsid w:val="00DC260B"/>
    <w:rsid w:val="00DC4B9D"/>
    <w:rsid w:val="00DC700A"/>
    <w:rsid w:val="00DD563F"/>
    <w:rsid w:val="00DE2FA6"/>
    <w:rsid w:val="00DE4EF1"/>
    <w:rsid w:val="00DE606B"/>
    <w:rsid w:val="00DE6D83"/>
    <w:rsid w:val="00DF2179"/>
    <w:rsid w:val="00DF224B"/>
    <w:rsid w:val="00E0375C"/>
    <w:rsid w:val="00E03DA9"/>
    <w:rsid w:val="00E047D9"/>
    <w:rsid w:val="00E110DE"/>
    <w:rsid w:val="00E20AA4"/>
    <w:rsid w:val="00E23E1D"/>
    <w:rsid w:val="00E25F0A"/>
    <w:rsid w:val="00E335DA"/>
    <w:rsid w:val="00E34FDB"/>
    <w:rsid w:val="00E36B77"/>
    <w:rsid w:val="00E36EA8"/>
    <w:rsid w:val="00E502A7"/>
    <w:rsid w:val="00E52CEA"/>
    <w:rsid w:val="00E642BF"/>
    <w:rsid w:val="00E660C4"/>
    <w:rsid w:val="00E717A0"/>
    <w:rsid w:val="00E71DAA"/>
    <w:rsid w:val="00E82982"/>
    <w:rsid w:val="00E83F0C"/>
    <w:rsid w:val="00E92E9A"/>
    <w:rsid w:val="00E93FBB"/>
    <w:rsid w:val="00E96518"/>
    <w:rsid w:val="00EA6098"/>
    <w:rsid w:val="00EA720A"/>
    <w:rsid w:val="00EB5190"/>
    <w:rsid w:val="00EB5236"/>
    <w:rsid w:val="00EC0DC5"/>
    <w:rsid w:val="00ED5890"/>
    <w:rsid w:val="00EE72C0"/>
    <w:rsid w:val="00EE7769"/>
    <w:rsid w:val="00EF0B54"/>
    <w:rsid w:val="00EF17AC"/>
    <w:rsid w:val="00F010F3"/>
    <w:rsid w:val="00F06AE5"/>
    <w:rsid w:val="00F11CAC"/>
    <w:rsid w:val="00F16794"/>
    <w:rsid w:val="00F22A92"/>
    <w:rsid w:val="00F2595B"/>
    <w:rsid w:val="00F2607E"/>
    <w:rsid w:val="00F30719"/>
    <w:rsid w:val="00F33767"/>
    <w:rsid w:val="00F36E33"/>
    <w:rsid w:val="00F41AA8"/>
    <w:rsid w:val="00F533C5"/>
    <w:rsid w:val="00F53807"/>
    <w:rsid w:val="00F573DF"/>
    <w:rsid w:val="00F712CE"/>
    <w:rsid w:val="00F80742"/>
    <w:rsid w:val="00F955DA"/>
    <w:rsid w:val="00FA41A2"/>
    <w:rsid w:val="00FB18FD"/>
    <w:rsid w:val="00FB2DD1"/>
    <w:rsid w:val="00FC048B"/>
    <w:rsid w:val="00FC245F"/>
    <w:rsid w:val="00FD6238"/>
    <w:rsid w:val="00FE7968"/>
    <w:rsid w:val="00FF37EE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A5B1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EC24-3A96-4C83-B4AB-6FB1EBC9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354</TotalTime>
  <Pages>7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CUN SONG</cp:lastModifiedBy>
  <cp:revision>270</cp:revision>
  <dcterms:created xsi:type="dcterms:W3CDTF">2021-05-19T14:32:00Z</dcterms:created>
  <dcterms:modified xsi:type="dcterms:W3CDTF">2022-01-13T07:22:00Z</dcterms:modified>
</cp:coreProperties>
</file>